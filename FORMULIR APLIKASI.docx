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76CAF" w14:textId="77777777" w:rsidR="00C31872" w:rsidRPr="006D3D31" w:rsidRDefault="006D3D31" w:rsidP="00D35FF1">
      <w:pPr>
        <w:pStyle w:val="LogoLine"/>
        <w:framePr w:w="4283" w:h="973" w:hRule="exact" w:wrap="around" w:x="601" w:y="391"/>
        <w:spacing w:after="0" w:line="240" w:lineRule="auto"/>
        <w:jc w:val="center"/>
        <w:rPr>
          <w:color w:val="FFFFFF" w:themeColor="background1"/>
          <w:sz w:val="40"/>
          <w:szCs w:val="40"/>
        </w:rPr>
      </w:pPr>
      <w:r w:rsidRPr="006D3D31">
        <w:rPr>
          <w:color w:val="FFFFFF" w:themeColor="background1"/>
          <w:sz w:val="40"/>
          <w:szCs w:val="40"/>
        </w:rPr>
        <w:t xml:space="preserve">FORMULIR </w:t>
      </w:r>
      <w:r w:rsidR="00C31872" w:rsidRPr="006D3D31">
        <w:rPr>
          <w:color w:val="FFFFFF" w:themeColor="background1"/>
          <w:sz w:val="40"/>
          <w:szCs w:val="40"/>
        </w:rPr>
        <w:t>APLIKASI</w:t>
      </w:r>
    </w:p>
    <w:p w14:paraId="42B158EE" w14:textId="77777777" w:rsidR="00C31872" w:rsidRPr="006D3D31" w:rsidRDefault="00C31872" w:rsidP="00D35FF1">
      <w:pPr>
        <w:pStyle w:val="LogoLine"/>
        <w:framePr w:w="4283" w:h="973" w:hRule="exact" w:wrap="around" w:x="601" w:y="391"/>
        <w:spacing w:after="0" w:line="240" w:lineRule="auto"/>
        <w:jc w:val="center"/>
        <w:rPr>
          <w:color w:val="FFFFFF" w:themeColor="background1"/>
          <w:sz w:val="40"/>
          <w:szCs w:val="40"/>
        </w:rPr>
      </w:pPr>
      <w:r w:rsidRPr="006D3D31">
        <w:rPr>
          <w:color w:val="FFFFFF" w:themeColor="background1"/>
          <w:sz w:val="40"/>
          <w:szCs w:val="40"/>
        </w:rPr>
        <w:t xml:space="preserve">KARYAWAN </w:t>
      </w:r>
    </w:p>
    <w:tbl>
      <w:tblPr>
        <w:tblpPr w:leftFromText="180" w:rightFromText="180" w:vertAnchor="page" w:horzAnchor="page" w:tblpX="3436" w:tblpY="1981"/>
        <w:tblW w:w="8297" w:type="dxa"/>
        <w:tblCellMar>
          <w:top w:w="142" w:type="dxa"/>
          <w:bottom w:w="142" w:type="dxa"/>
        </w:tblCellMar>
        <w:tblLook w:val="0000" w:firstRow="0" w:lastRow="0" w:firstColumn="0" w:lastColumn="0" w:noHBand="0" w:noVBand="0"/>
      </w:tblPr>
      <w:tblGrid>
        <w:gridCol w:w="3265"/>
        <w:gridCol w:w="463"/>
        <w:gridCol w:w="4569"/>
      </w:tblGrid>
      <w:tr w:rsidR="00B87D43" w14:paraId="4614A219" w14:textId="77777777" w:rsidTr="00D35FF1">
        <w:trPr>
          <w:trHeight w:val="270"/>
        </w:trPr>
        <w:tc>
          <w:tcPr>
            <w:tcW w:w="3265" w:type="dxa"/>
            <w:vAlign w:val="center"/>
          </w:tcPr>
          <w:p w14:paraId="28AD76C2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 xml:space="preserve">Nama </w:t>
            </w:r>
            <w:proofErr w:type="spellStart"/>
            <w:r w:rsidRPr="0050074E">
              <w:rPr>
                <w:b/>
                <w:sz w:val="22"/>
              </w:rPr>
              <w:t>lengkap</w:t>
            </w:r>
            <w:proofErr w:type="spellEnd"/>
          </w:p>
        </w:tc>
        <w:tc>
          <w:tcPr>
            <w:tcW w:w="463" w:type="dxa"/>
          </w:tcPr>
          <w:p w14:paraId="21B1B137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38E8626C" w14:textId="6FCD0ADF" w:rsidR="00D35FF1" w:rsidRPr="008C6543" w:rsidRDefault="00E75052" w:rsidP="00D35FF1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Oki Iskandar</w:t>
            </w:r>
            <w:r w:rsidR="005B6F21">
              <w:rPr>
                <w:sz w:val="22"/>
              </w:rPr>
              <w:t>…………………………………</w:t>
            </w:r>
          </w:p>
        </w:tc>
      </w:tr>
      <w:tr w:rsidR="00B87D43" w14:paraId="027F266B" w14:textId="77777777" w:rsidTr="00D35FF1">
        <w:trPr>
          <w:trHeight w:val="184"/>
        </w:trPr>
        <w:tc>
          <w:tcPr>
            <w:tcW w:w="3265" w:type="dxa"/>
            <w:vAlign w:val="center"/>
          </w:tcPr>
          <w:p w14:paraId="209B8342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NIK</w:t>
            </w:r>
          </w:p>
        </w:tc>
        <w:tc>
          <w:tcPr>
            <w:tcW w:w="463" w:type="dxa"/>
          </w:tcPr>
          <w:p w14:paraId="09073D38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75C43055" w14:textId="73A2F803" w:rsidR="00D35FF1" w:rsidRDefault="00E75052" w:rsidP="003B2818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3206192410960008</w:t>
            </w:r>
            <w:r w:rsidR="005B6F21">
              <w:rPr>
                <w:sz w:val="22"/>
              </w:rPr>
              <w:t>………………………</w:t>
            </w:r>
          </w:p>
        </w:tc>
      </w:tr>
      <w:tr w:rsidR="00B87D43" w14:paraId="368BC8B5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62F17BF5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Tempat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Lahir</w:t>
            </w:r>
            <w:proofErr w:type="spellEnd"/>
            <w:r>
              <w:rPr>
                <w:b/>
                <w:sz w:val="22"/>
              </w:rPr>
              <w:t>/</w:t>
            </w:r>
            <w:proofErr w:type="spellStart"/>
            <w:r w:rsidRPr="0050074E">
              <w:rPr>
                <w:b/>
                <w:sz w:val="22"/>
              </w:rPr>
              <w:t>Tgl</w:t>
            </w:r>
            <w:proofErr w:type="spellEnd"/>
            <w:r w:rsidRPr="0050074E">
              <w:rPr>
                <w:b/>
                <w:sz w:val="22"/>
              </w:rPr>
              <w:t xml:space="preserve">. </w:t>
            </w:r>
            <w:proofErr w:type="spellStart"/>
            <w:r w:rsidRPr="0050074E">
              <w:rPr>
                <w:b/>
                <w:sz w:val="22"/>
              </w:rPr>
              <w:t>Lahir</w:t>
            </w:r>
            <w:proofErr w:type="spellEnd"/>
          </w:p>
        </w:tc>
        <w:tc>
          <w:tcPr>
            <w:tcW w:w="463" w:type="dxa"/>
          </w:tcPr>
          <w:p w14:paraId="652D62D6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19358DC0" w14:textId="717B87AF" w:rsidR="00D35FF1" w:rsidRDefault="00E75052" w:rsidP="00E75052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Tasikmalaya</w:t>
            </w:r>
            <w:proofErr w:type="spellEnd"/>
            <w:r>
              <w:rPr>
                <w:sz w:val="22"/>
              </w:rPr>
              <w:t xml:space="preserve">/ 24 </w:t>
            </w:r>
            <w:proofErr w:type="spellStart"/>
            <w:r>
              <w:rPr>
                <w:sz w:val="22"/>
              </w:rPr>
              <w:t>Oktober</w:t>
            </w:r>
            <w:proofErr w:type="spellEnd"/>
            <w:r>
              <w:rPr>
                <w:sz w:val="22"/>
              </w:rPr>
              <w:t xml:space="preserve"> 1996</w:t>
            </w:r>
            <w:r w:rsidR="005B6F21">
              <w:rPr>
                <w:sz w:val="22"/>
              </w:rPr>
              <w:t>…………</w:t>
            </w:r>
          </w:p>
        </w:tc>
      </w:tr>
      <w:tr w:rsidR="00B87D43" w14:paraId="75D288BF" w14:textId="77777777" w:rsidTr="00D35FF1">
        <w:trPr>
          <w:trHeight w:val="184"/>
        </w:trPr>
        <w:tc>
          <w:tcPr>
            <w:tcW w:w="3265" w:type="dxa"/>
            <w:vAlign w:val="center"/>
          </w:tcPr>
          <w:p w14:paraId="2B9F85F2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proofErr w:type="spellStart"/>
            <w:r w:rsidRPr="0050074E">
              <w:rPr>
                <w:b/>
                <w:sz w:val="22"/>
              </w:rPr>
              <w:t>Jenis</w:t>
            </w:r>
            <w:proofErr w:type="spellEnd"/>
            <w:r w:rsidRPr="0050074E">
              <w:rPr>
                <w:b/>
                <w:sz w:val="22"/>
              </w:rPr>
              <w:t xml:space="preserve"> </w:t>
            </w:r>
            <w:proofErr w:type="spellStart"/>
            <w:r w:rsidRPr="0050074E">
              <w:rPr>
                <w:b/>
                <w:sz w:val="22"/>
              </w:rPr>
              <w:t>Kelamin</w:t>
            </w:r>
            <w:proofErr w:type="spellEnd"/>
          </w:p>
        </w:tc>
        <w:tc>
          <w:tcPr>
            <w:tcW w:w="463" w:type="dxa"/>
          </w:tcPr>
          <w:p w14:paraId="21E2659D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05610391" w14:textId="77777777" w:rsidR="00D35FF1" w:rsidRDefault="00D35FF1" w:rsidP="00D35FF1">
            <w:pPr>
              <w:tabs>
                <w:tab w:val="left" w:pos="374"/>
              </w:tabs>
              <w:spacing w:after="0" w:line="240" w:lineRule="auto"/>
              <w:rPr>
                <w:sz w:val="22"/>
              </w:rPr>
            </w:pPr>
            <w:r>
              <w:rPr>
                <w:noProof/>
                <w:sz w:val="22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D3B8904" wp14:editId="20043F30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0</wp:posOffset>
                      </wp:positionV>
                      <wp:extent cx="457200" cy="21907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0CAD95" id="Rectangle 8" o:spid="_x0000_s1026" style="position:absolute;margin-left:106.85pt;margin-top:0;width:36pt;height:1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sz w:val="22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DF8DB18" wp14:editId="383D5AE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3810</wp:posOffset>
                      </wp:positionV>
                      <wp:extent cx="485775" cy="2190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1A8A6C" w14:textId="24D43724" w:rsidR="00E75052" w:rsidRDefault="00E75052" w:rsidP="00E75052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sym w:font="Wingdings 2" w:char="F050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F8DB18" id="Rectangle 3" o:spid="_x0000_s1026" style="position:absolute;left:0;text-align:left;margin-left:-3.95pt;margin-top:.3pt;width:38.25pt;height:1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" fillcolor="white [3201]" strokecolor="black [3200]" strokeweight="2pt">
                      <v:textbox>
                        <w:txbxContent>
                          <w:p w14:paraId="7F1A8A6C" w14:textId="24D43724" w:rsidR="00E75052" w:rsidRDefault="00E75052" w:rsidP="00E75052">
                            <w:pPr>
                              <w:ind w:left="0"/>
                              <w:jc w:val="center"/>
                            </w:pPr>
                            <w:r>
                              <w:sym w:font="Wingdings 2" w:char="F050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w:t xml:space="preserve">           </w:t>
            </w:r>
            <w:proofErr w:type="spellStart"/>
            <w:r>
              <w:rPr>
                <w:sz w:val="22"/>
              </w:rPr>
              <w:t>laki</w:t>
            </w:r>
            <w:proofErr w:type="spellEnd"/>
            <w:r>
              <w:rPr>
                <w:sz w:val="22"/>
              </w:rPr>
              <w:t xml:space="preserve"> – </w:t>
            </w:r>
            <w:proofErr w:type="spellStart"/>
            <w:r>
              <w:rPr>
                <w:sz w:val="22"/>
              </w:rPr>
              <w:t>laki</w:t>
            </w:r>
            <w:proofErr w:type="spellEnd"/>
            <w:r>
              <w:rPr>
                <w:sz w:val="22"/>
              </w:rPr>
              <w:t xml:space="preserve">                      </w:t>
            </w:r>
            <w:proofErr w:type="spellStart"/>
            <w:r>
              <w:rPr>
                <w:sz w:val="22"/>
              </w:rPr>
              <w:t>Perempuan</w:t>
            </w:r>
            <w:proofErr w:type="spellEnd"/>
          </w:p>
        </w:tc>
      </w:tr>
      <w:tr w:rsidR="00B87D43" w14:paraId="7FDAEA07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28D4F4A2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A g a m a</w:t>
            </w:r>
          </w:p>
        </w:tc>
        <w:tc>
          <w:tcPr>
            <w:tcW w:w="463" w:type="dxa"/>
          </w:tcPr>
          <w:p w14:paraId="0CB9BE66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4CCA16D6" w14:textId="76D03D0C" w:rsidR="00D35FF1" w:rsidRDefault="00E75052" w:rsidP="00E75052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Islam</w:t>
            </w:r>
            <w:r w:rsidR="005B6F21">
              <w:rPr>
                <w:sz w:val="22"/>
              </w:rPr>
              <w:t>…………………………………………</w:t>
            </w:r>
          </w:p>
        </w:tc>
      </w:tr>
      <w:tr w:rsidR="00B87D43" w14:paraId="32ED008F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0C510A07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 xml:space="preserve">Pendidikan </w:t>
            </w:r>
            <w:proofErr w:type="spellStart"/>
            <w:r w:rsidRPr="0050074E">
              <w:rPr>
                <w:b/>
                <w:sz w:val="22"/>
              </w:rPr>
              <w:t>Terakhir</w:t>
            </w:r>
            <w:proofErr w:type="spellEnd"/>
          </w:p>
        </w:tc>
        <w:tc>
          <w:tcPr>
            <w:tcW w:w="463" w:type="dxa"/>
          </w:tcPr>
          <w:p w14:paraId="1BFA6F35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718914B9" w14:textId="5BC26A63" w:rsidR="00D35FF1" w:rsidRDefault="00E75052" w:rsidP="00E75052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S1 Teknik </w:t>
            </w:r>
            <w:proofErr w:type="spellStart"/>
            <w:r>
              <w:rPr>
                <w:sz w:val="22"/>
              </w:rPr>
              <w:t>Infromatika</w:t>
            </w:r>
            <w:proofErr w:type="spellEnd"/>
            <w:r w:rsidR="005B6F21">
              <w:rPr>
                <w:sz w:val="22"/>
              </w:rPr>
              <w:t>…………………………</w:t>
            </w:r>
          </w:p>
        </w:tc>
      </w:tr>
      <w:tr w:rsidR="00B87D43" w14:paraId="61141632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493B3176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IPK</w:t>
            </w:r>
          </w:p>
        </w:tc>
        <w:tc>
          <w:tcPr>
            <w:tcW w:w="463" w:type="dxa"/>
          </w:tcPr>
          <w:p w14:paraId="7EE54897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3D1EC90F" w14:textId="3BE31633" w:rsidR="00D35FF1" w:rsidRDefault="00E75052" w:rsidP="00E75052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3.10</w:t>
            </w:r>
            <w:r w:rsidR="005B6F21">
              <w:rPr>
                <w:sz w:val="22"/>
              </w:rPr>
              <w:t>…………………………………………</w:t>
            </w:r>
          </w:p>
        </w:tc>
      </w:tr>
      <w:tr w:rsidR="00B87D43" w14:paraId="0C55F344" w14:textId="77777777" w:rsidTr="00D35FF1">
        <w:trPr>
          <w:trHeight w:val="184"/>
        </w:trPr>
        <w:tc>
          <w:tcPr>
            <w:tcW w:w="3265" w:type="dxa"/>
            <w:vAlign w:val="center"/>
          </w:tcPr>
          <w:p w14:paraId="5AA45C85" w14:textId="77777777" w:rsidR="00D35FF1" w:rsidRPr="004C5603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  <w:lang w:val="id-ID"/>
              </w:rPr>
            </w:pPr>
            <w:proofErr w:type="spellStart"/>
            <w:r w:rsidRPr="0050074E">
              <w:rPr>
                <w:b/>
                <w:sz w:val="22"/>
              </w:rPr>
              <w:t>Telepon</w:t>
            </w:r>
            <w:proofErr w:type="spellEnd"/>
            <w:r w:rsidRPr="0050074E">
              <w:rPr>
                <w:b/>
                <w:sz w:val="22"/>
              </w:rPr>
              <w:t>/HP</w:t>
            </w:r>
            <w:r w:rsidR="004C5603">
              <w:rPr>
                <w:b/>
                <w:sz w:val="22"/>
                <w:lang w:val="id-ID"/>
              </w:rPr>
              <w:t>/WA</w:t>
            </w:r>
          </w:p>
        </w:tc>
        <w:tc>
          <w:tcPr>
            <w:tcW w:w="463" w:type="dxa"/>
          </w:tcPr>
          <w:p w14:paraId="6E7E4AC8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7E07CD25" w14:textId="4A95B853" w:rsidR="00D35FF1" w:rsidRDefault="00E75052" w:rsidP="00E75052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082127659054</w:t>
            </w:r>
            <w:r w:rsidR="005B6F21">
              <w:rPr>
                <w:sz w:val="22"/>
              </w:rPr>
              <w:t>…………………………………</w:t>
            </w:r>
          </w:p>
        </w:tc>
      </w:tr>
      <w:tr w:rsidR="00B87D43" w14:paraId="2F159F01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58621DB1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Email</w:t>
            </w:r>
          </w:p>
        </w:tc>
        <w:tc>
          <w:tcPr>
            <w:tcW w:w="463" w:type="dxa"/>
          </w:tcPr>
          <w:p w14:paraId="4719ECA9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4898F5AC" w14:textId="7059ECEB" w:rsidR="00D35FF1" w:rsidRDefault="00E75052" w:rsidP="00E75052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Okiiskandar85@gmail.com</w:t>
            </w:r>
            <w:r w:rsidR="005B6F21">
              <w:rPr>
                <w:sz w:val="22"/>
              </w:rPr>
              <w:t>…………………</w:t>
            </w:r>
          </w:p>
        </w:tc>
      </w:tr>
      <w:tr w:rsidR="00B87D43" w14:paraId="135113C4" w14:textId="77777777" w:rsidTr="00D35FF1">
        <w:trPr>
          <w:trHeight w:val="265"/>
        </w:trPr>
        <w:tc>
          <w:tcPr>
            <w:tcW w:w="3265" w:type="dxa"/>
            <w:vAlign w:val="center"/>
          </w:tcPr>
          <w:p w14:paraId="6B81A2D5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 xml:space="preserve">Status </w:t>
            </w:r>
            <w:proofErr w:type="spellStart"/>
            <w:r w:rsidRPr="0050074E">
              <w:rPr>
                <w:b/>
                <w:sz w:val="22"/>
              </w:rPr>
              <w:t>perkawinan</w:t>
            </w:r>
            <w:proofErr w:type="spellEnd"/>
          </w:p>
        </w:tc>
        <w:tc>
          <w:tcPr>
            <w:tcW w:w="463" w:type="dxa"/>
          </w:tcPr>
          <w:p w14:paraId="6750AB6E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1CCD8416" w14:textId="658D78F5" w:rsidR="00D35FF1" w:rsidRDefault="00E75052" w:rsidP="00E75052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Belum</w:t>
            </w:r>
            <w:proofErr w:type="spellEnd"/>
            <w:r>
              <w:rPr>
                <w:sz w:val="22"/>
              </w:rPr>
              <w:t xml:space="preserve"> Kawin</w:t>
            </w:r>
            <w:r w:rsidR="005B6F21">
              <w:rPr>
                <w:sz w:val="22"/>
              </w:rPr>
              <w:t>…………………………………</w:t>
            </w:r>
          </w:p>
        </w:tc>
      </w:tr>
      <w:tr w:rsidR="00B87D43" w14:paraId="0B2AF3C8" w14:textId="77777777" w:rsidTr="00D35FF1">
        <w:trPr>
          <w:trHeight w:val="265"/>
        </w:trPr>
        <w:tc>
          <w:tcPr>
            <w:tcW w:w="3265" w:type="dxa"/>
            <w:vAlign w:val="center"/>
          </w:tcPr>
          <w:p w14:paraId="286FFC87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Hobi</w:t>
            </w:r>
            <w:proofErr w:type="spellEnd"/>
            <w:r>
              <w:rPr>
                <w:b/>
                <w:sz w:val="22"/>
              </w:rPr>
              <w:t>/</w:t>
            </w:r>
            <w:proofErr w:type="spellStart"/>
            <w:r>
              <w:rPr>
                <w:b/>
                <w:sz w:val="22"/>
              </w:rPr>
              <w:t>Kegemaran</w:t>
            </w:r>
            <w:proofErr w:type="spellEnd"/>
          </w:p>
        </w:tc>
        <w:tc>
          <w:tcPr>
            <w:tcW w:w="463" w:type="dxa"/>
          </w:tcPr>
          <w:p w14:paraId="6B3794F7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4E5AC456" w14:textId="0CB4A5CB" w:rsidR="00D35FF1" w:rsidRDefault="00E75052" w:rsidP="00E75052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Sepak</w:t>
            </w:r>
            <w:proofErr w:type="spellEnd"/>
            <w:r>
              <w:rPr>
                <w:sz w:val="22"/>
              </w:rPr>
              <w:t xml:space="preserve"> bola</w:t>
            </w:r>
            <w:r w:rsidR="005B6F21">
              <w:rPr>
                <w:sz w:val="22"/>
              </w:rPr>
              <w:t>……………………………………</w:t>
            </w:r>
          </w:p>
        </w:tc>
      </w:tr>
      <w:tr w:rsidR="00B87D43" w14:paraId="1920DD21" w14:textId="77777777" w:rsidTr="00D35FF1">
        <w:trPr>
          <w:trHeight w:val="265"/>
        </w:trPr>
        <w:tc>
          <w:tcPr>
            <w:tcW w:w="3265" w:type="dxa"/>
            <w:vAlign w:val="center"/>
          </w:tcPr>
          <w:p w14:paraId="09D6FFA6" w14:textId="77777777" w:rsidR="004C5603" w:rsidRPr="009C4697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Nomor NPWP</w:t>
            </w:r>
          </w:p>
        </w:tc>
        <w:tc>
          <w:tcPr>
            <w:tcW w:w="463" w:type="dxa"/>
          </w:tcPr>
          <w:p w14:paraId="181A3B6E" w14:textId="77777777"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4166A04F" w14:textId="58ED0FF6" w:rsidR="004C5603" w:rsidRDefault="00E75052" w:rsidP="00E75052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968696740422000</w:t>
            </w:r>
            <w:r w:rsidR="004C5603">
              <w:rPr>
                <w:sz w:val="22"/>
              </w:rPr>
              <w:t>……………………………</w:t>
            </w:r>
          </w:p>
        </w:tc>
      </w:tr>
      <w:tr w:rsidR="00B87D43" w14:paraId="04CA4520" w14:textId="77777777" w:rsidTr="00D35FF1">
        <w:trPr>
          <w:trHeight w:val="265"/>
        </w:trPr>
        <w:tc>
          <w:tcPr>
            <w:tcW w:w="3265" w:type="dxa"/>
          </w:tcPr>
          <w:p w14:paraId="1CCFFA15" w14:textId="77777777"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Alamat</w:t>
            </w:r>
          </w:p>
        </w:tc>
        <w:tc>
          <w:tcPr>
            <w:tcW w:w="463" w:type="dxa"/>
          </w:tcPr>
          <w:p w14:paraId="71B9A8DB" w14:textId="77777777"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7A8FC05B" w14:textId="105F7ECA" w:rsidR="004C5603" w:rsidRDefault="00B87D43" w:rsidP="00E75052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Jalan Soekarno Hatta Pasar </w:t>
            </w:r>
            <w:proofErr w:type="spellStart"/>
            <w:r>
              <w:rPr>
                <w:sz w:val="22"/>
              </w:rPr>
              <w:t>Induk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Caringin</w:t>
            </w:r>
            <w:proofErr w:type="spellEnd"/>
            <w:r>
              <w:rPr>
                <w:sz w:val="22"/>
              </w:rPr>
              <w:t xml:space="preserve"> Blok B1 No 16</w:t>
            </w:r>
          </w:p>
          <w:p w14:paraId="77D36B5A" w14:textId="77777777" w:rsidR="005B6F21" w:rsidRDefault="005B6F21" w:rsidP="00BB3468">
            <w:pPr>
              <w:tabs>
                <w:tab w:val="left" w:pos="374"/>
              </w:tabs>
              <w:spacing w:after="0" w:line="240" w:lineRule="auto"/>
              <w:rPr>
                <w:sz w:val="22"/>
              </w:rPr>
            </w:pPr>
          </w:p>
        </w:tc>
      </w:tr>
    </w:tbl>
    <w:p w14:paraId="5ECA7F9D" w14:textId="77777777" w:rsidR="0080604E" w:rsidRPr="008F5BBF" w:rsidRDefault="005B6F21" w:rsidP="006E2F49">
      <w:pPr>
        <w:pStyle w:val="Heading1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1299C" wp14:editId="4508B391">
                <wp:simplePos x="0" y="0"/>
                <wp:positionH relativeFrom="column">
                  <wp:posOffset>99060</wp:posOffset>
                </wp:positionH>
                <wp:positionV relativeFrom="page">
                  <wp:posOffset>1729740</wp:posOffset>
                </wp:positionV>
                <wp:extent cx="970280" cy="1191260"/>
                <wp:effectExtent l="0" t="0" r="20320" b="279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119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3D7C2" w14:textId="497F6587" w:rsidR="005B6F21" w:rsidRDefault="00B87D43" w:rsidP="00B87D43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66CFA0" wp14:editId="1D07F330">
                                  <wp:extent cx="853266" cy="1137920"/>
                                  <wp:effectExtent l="0" t="0" r="4445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oto.jp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7488" cy="11435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D8EA8A" w14:textId="77777777" w:rsidR="005B6F21" w:rsidRDefault="005B6F21">
                            <w:r>
                              <w:t xml:space="preserve">  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129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7.8pt;margin-top:136.2pt;width:76.4pt;height:9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">
                <v:textbox>
                  <w:txbxContent>
                    <w:p w14:paraId="02E3D7C2" w14:textId="497F6587" w:rsidR="005B6F21" w:rsidRDefault="00B87D43" w:rsidP="00B87D43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66CFA0" wp14:editId="1D07F330">
                            <wp:extent cx="853266" cy="1137920"/>
                            <wp:effectExtent l="0" t="0" r="4445" b="508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Foto.jp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7488" cy="11435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D8EA8A" w14:textId="77777777" w:rsidR="005B6F21" w:rsidRDefault="005B6F21">
                      <w:r>
                        <w:t xml:space="preserve">  FOTO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98EA392" w14:textId="77777777" w:rsidR="006B0E6B" w:rsidRDefault="006B0E6B" w:rsidP="006E2F49">
      <w:pPr>
        <w:pStyle w:val="Heading1"/>
      </w:pPr>
    </w:p>
    <w:p w14:paraId="1025E358" w14:textId="77777777" w:rsidR="006B0E6B" w:rsidRDefault="006B0E6B" w:rsidP="006E2F49">
      <w:pPr>
        <w:pStyle w:val="Heading1"/>
      </w:pPr>
    </w:p>
    <w:p w14:paraId="188F6F81" w14:textId="77777777" w:rsidR="0080604E" w:rsidRPr="0080604E" w:rsidRDefault="0080604E" w:rsidP="0080604E"/>
    <w:p w14:paraId="51B554BF" w14:textId="77777777" w:rsidR="0080604E" w:rsidRPr="0080604E" w:rsidRDefault="0080604E" w:rsidP="0080604E"/>
    <w:p w14:paraId="3480F5A9" w14:textId="77777777" w:rsidR="0080604E" w:rsidRPr="0080604E" w:rsidRDefault="0080604E" w:rsidP="0080604E"/>
    <w:p w14:paraId="525D18CE" w14:textId="77777777" w:rsidR="0080604E" w:rsidRPr="0080604E" w:rsidRDefault="0080604E" w:rsidP="0080604E"/>
    <w:p w14:paraId="588D6A74" w14:textId="77777777" w:rsidR="0080604E" w:rsidRPr="0080604E" w:rsidRDefault="0080604E" w:rsidP="0080604E"/>
    <w:p w14:paraId="4439D941" w14:textId="77777777" w:rsidR="0080604E" w:rsidRPr="0080604E" w:rsidRDefault="0080604E" w:rsidP="0080604E"/>
    <w:p w14:paraId="7A5068C7" w14:textId="77777777" w:rsidR="0080604E" w:rsidRDefault="0080604E" w:rsidP="0080604E"/>
    <w:p w14:paraId="79D09625" w14:textId="77777777" w:rsidR="005B6F21" w:rsidRDefault="005B6F21" w:rsidP="0080604E"/>
    <w:p w14:paraId="521D1362" w14:textId="77777777" w:rsidR="005B6F21" w:rsidRDefault="005B6F21" w:rsidP="0080604E"/>
    <w:p w14:paraId="407D7FE0" w14:textId="77777777" w:rsidR="005B6F21" w:rsidRDefault="005B6F21" w:rsidP="0080604E"/>
    <w:p w14:paraId="299F9615" w14:textId="77777777" w:rsidR="005B6F21" w:rsidRPr="0080604E" w:rsidRDefault="005B6F21" w:rsidP="0080604E"/>
    <w:p w14:paraId="6A4D7812" w14:textId="77777777"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PENDIDIKAN FORMAL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2310"/>
        <w:gridCol w:w="3393"/>
        <w:gridCol w:w="1884"/>
        <w:gridCol w:w="1697"/>
      </w:tblGrid>
      <w:tr w:rsidR="00C47095" w14:paraId="120A6BD6" w14:textId="77777777" w:rsidTr="00C47095">
        <w:trPr>
          <w:trHeight w:val="501"/>
        </w:trPr>
        <w:tc>
          <w:tcPr>
            <w:tcW w:w="2310" w:type="dxa"/>
            <w:vAlign w:val="center"/>
          </w:tcPr>
          <w:p w14:paraId="39043F94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TINGKAT PENDIDIKAN</w:t>
            </w:r>
          </w:p>
        </w:tc>
        <w:tc>
          <w:tcPr>
            <w:tcW w:w="3393" w:type="dxa"/>
            <w:vAlign w:val="center"/>
          </w:tcPr>
          <w:p w14:paraId="7307DFF6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SEKOLAH &amp; JURUSAN</w:t>
            </w:r>
          </w:p>
        </w:tc>
        <w:tc>
          <w:tcPr>
            <w:tcW w:w="1842" w:type="dxa"/>
            <w:vAlign w:val="center"/>
          </w:tcPr>
          <w:p w14:paraId="1027E059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  <w:tc>
          <w:tcPr>
            <w:tcW w:w="1697" w:type="dxa"/>
            <w:vAlign w:val="center"/>
          </w:tcPr>
          <w:p w14:paraId="64D67319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TAHUN LULUS</w:t>
            </w:r>
          </w:p>
        </w:tc>
      </w:tr>
      <w:tr w:rsidR="00C47095" w14:paraId="4553A0C3" w14:textId="77777777" w:rsidTr="00C47095">
        <w:trPr>
          <w:trHeight w:val="77"/>
        </w:trPr>
        <w:tc>
          <w:tcPr>
            <w:tcW w:w="2310" w:type="dxa"/>
          </w:tcPr>
          <w:p w14:paraId="34D7BDD8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3393" w:type="dxa"/>
          </w:tcPr>
          <w:p w14:paraId="539ADDC9" w14:textId="6B2F9035" w:rsidR="00C47095" w:rsidRPr="00BB3468" w:rsidRDefault="00B87D43" w:rsidP="00620A8F">
            <w:pPr>
              <w:pStyle w:val="ListParagraph"/>
              <w:ind w:left="0"/>
              <w:jc w:val="both"/>
            </w:pPr>
            <w:r>
              <w:t>SDN KALAPASARI</w:t>
            </w:r>
          </w:p>
        </w:tc>
        <w:tc>
          <w:tcPr>
            <w:tcW w:w="1842" w:type="dxa"/>
          </w:tcPr>
          <w:p w14:paraId="773B4B72" w14:textId="2404A02D" w:rsidR="00C47095" w:rsidRPr="00BB3468" w:rsidRDefault="00B87D43" w:rsidP="00620A8F">
            <w:pPr>
              <w:pStyle w:val="ListParagraph"/>
              <w:ind w:left="0"/>
              <w:jc w:val="both"/>
            </w:pPr>
            <w:r>
              <w:t>TASIKMALAYA</w:t>
            </w:r>
          </w:p>
        </w:tc>
        <w:tc>
          <w:tcPr>
            <w:tcW w:w="1697" w:type="dxa"/>
          </w:tcPr>
          <w:p w14:paraId="38CA560A" w14:textId="1BC9CD2F" w:rsidR="00C47095" w:rsidRPr="00BB3468" w:rsidRDefault="00B87D43" w:rsidP="00620A8F">
            <w:pPr>
              <w:pStyle w:val="ListParagraph"/>
              <w:ind w:left="0"/>
              <w:jc w:val="both"/>
            </w:pPr>
            <w:r>
              <w:t>2009</w:t>
            </w:r>
          </w:p>
        </w:tc>
      </w:tr>
      <w:tr w:rsidR="00C47095" w14:paraId="2DC2746D" w14:textId="77777777" w:rsidTr="00C47095">
        <w:tc>
          <w:tcPr>
            <w:tcW w:w="2310" w:type="dxa"/>
          </w:tcPr>
          <w:p w14:paraId="344B3E98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SMP</w:t>
            </w:r>
          </w:p>
        </w:tc>
        <w:tc>
          <w:tcPr>
            <w:tcW w:w="3393" w:type="dxa"/>
          </w:tcPr>
          <w:p w14:paraId="45AD1A52" w14:textId="271E5B6F" w:rsidR="00C47095" w:rsidRPr="00BB3468" w:rsidRDefault="00B87D43" w:rsidP="00620A8F">
            <w:pPr>
              <w:pStyle w:val="ListParagraph"/>
              <w:ind w:left="0"/>
            </w:pPr>
            <w:proofErr w:type="spellStart"/>
            <w:r>
              <w:t>MTsN</w:t>
            </w:r>
            <w:proofErr w:type="spellEnd"/>
            <w:r>
              <w:t xml:space="preserve"> MANDALAWANGI</w:t>
            </w:r>
          </w:p>
        </w:tc>
        <w:tc>
          <w:tcPr>
            <w:tcW w:w="1842" w:type="dxa"/>
          </w:tcPr>
          <w:p w14:paraId="1CD7921C" w14:textId="6A8743B9" w:rsidR="00C47095" w:rsidRPr="00BB3468" w:rsidRDefault="00B87D43" w:rsidP="00620A8F">
            <w:pPr>
              <w:pStyle w:val="ListParagraph"/>
              <w:ind w:left="0"/>
            </w:pPr>
            <w:r>
              <w:t>TASIKMALAYA</w:t>
            </w:r>
          </w:p>
        </w:tc>
        <w:tc>
          <w:tcPr>
            <w:tcW w:w="1697" w:type="dxa"/>
          </w:tcPr>
          <w:p w14:paraId="150CF93E" w14:textId="7208E30A" w:rsidR="00C47095" w:rsidRPr="00BB3468" w:rsidRDefault="00B87D43" w:rsidP="00620A8F">
            <w:pPr>
              <w:pStyle w:val="ListParagraph"/>
              <w:ind w:left="0"/>
            </w:pPr>
            <w:r>
              <w:t>2012</w:t>
            </w:r>
          </w:p>
        </w:tc>
      </w:tr>
      <w:tr w:rsidR="00C47095" w14:paraId="106B633B" w14:textId="77777777" w:rsidTr="00C47095">
        <w:tc>
          <w:tcPr>
            <w:tcW w:w="2310" w:type="dxa"/>
          </w:tcPr>
          <w:p w14:paraId="17F93638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SMA</w:t>
            </w:r>
          </w:p>
        </w:tc>
        <w:tc>
          <w:tcPr>
            <w:tcW w:w="3393" w:type="dxa"/>
          </w:tcPr>
          <w:p w14:paraId="4EA1B3CC" w14:textId="1EF41F8A" w:rsidR="00C47095" w:rsidRPr="00BB3468" w:rsidRDefault="00B87D43" w:rsidP="00620A8F">
            <w:pPr>
              <w:pStyle w:val="ListParagraph"/>
              <w:ind w:left="0"/>
            </w:pPr>
            <w:r>
              <w:t>SMAN 8 TASIKMALAYA, IPA</w:t>
            </w:r>
          </w:p>
        </w:tc>
        <w:tc>
          <w:tcPr>
            <w:tcW w:w="1842" w:type="dxa"/>
          </w:tcPr>
          <w:p w14:paraId="2C7B6E74" w14:textId="7A36657B" w:rsidR="00C47095" w:rsidRPr="00BB3468" w:rsidRDefault="00B87D43" w:rsidP="00620A8F">
            <w:pPr>
              <w:pStyle w:val="ListParagraph"/>
              <w:ind w:left="0"/>
            </w:pPr>
            <w:r>
              <w:t>TASIKMALAYA</w:t>
            </w:r>
          </w:p>
        </w:tc>
        <w:tc>
          <w:tcPr>
            <w:tcW w:w="1697" w:type="dxa"/>
          </w:tcPr>
          <w:p w14:paraId="16492DB6" w14:textId="24D2540B" w:rsidR="00C47095" w:rsidRPr="00BB3468" w:rsidRDefault="00B87D43" w:rsidP="00620A8F">
            <w:pPr>
              <w:pStyle w:val="ListParagraph"/>
              <w:ind w:left="0"/>
            </w:pPr>
            <w:r>
              <w:t>2015</w:t>
            </w:r>
          </w:p>
        </w:tc>
      </w:tr>
      <w:tr w:rsidR="00C47095" w14:paraId="68CF893F" w14:textId="77777777" w:rsidTr="00C47095">
        <w:tc>
          <w:tcPr>
            <w:tcW w:w="2310" w:type="dxa"/>
          </w:tcPr>
          <w:p w14:paraId="02CA862F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PERGURUAN TINGGI</w:t>
            </w:r>
          </w:p>
        </w:tc>
        <w:tc>
          <w:tcPr>
            <w:tcW w:w="3393" w:type="dxa"/>
          </w:tcPr>
          <w:p w14:paraId="2E8A71F2" w14:textId="28249851" w:rsidR="00C47095" w:rsidRPr="00BB3468" w:rsidRDefault="00B87D43" w:rsidP="00620A8F">
            <w:pPr>
              <w:pStyle w:val="ListParagraph"/>
              <w:ind w:left="0"/>
            </w:pPr>
            <w:r>
              <w:t>UNIVERSITAS JENDERAL ACHMAD YANI, TEKNIK INFORMATIKA</w:t>
            </w:r>
          </w:p>
        </w:tc>
        <w:tc>
          <w:tcPr>
            <w:tcW w:w="1842" w:type="dxa"/>
          </w:tcPr>
          <w:p w14:paraId="10422597" w14:textId="0BC5CF19" w:rsidR="00C47095" w:rsidRPr="00BB3468" w:rsidRDefault="00B87D43" w:rsidP="00620A8F">
            <w:pPr>
              <w:pStyle w:val="ListParagraph"/>
              <w:ind w:left="0"/>
            </w:pPr>
            <w:r>
              <w:t>CIMAHI</w:t>
            </w:r>
          </w:p>
        </w:tc>
        <w:tc>
          <w:tcPr>
            <w:tcW w:w="1697" w:type="dxa"/>
          </w:tcPr>
          <w:p w14:paraId="54A8BFB6" w14:textId="3191DBF3" w:rsidR="00C47095" w:rsidRPr="00BB3468" w:rsidRDefault="00B87D43" w:rsidP="00620A8F">
            <w:pPr>
              <w:pStyle w:val="ListParagraph"/>
              <w:ind w:left="0"/>
            </w:pPr>
            <w:r>
              <w:t>2020</w:t>
            </w:r>
          </w:p>
        </w:tc>
      </w:tr>
      <w:tr w:rsidR="00C47095" w14:paraId="30FE875A" w14:textId="77777777" w:rsidTr="00C47095">
        <w:tc>
          <w:tcPr>
            <w:tcW w:w="2310" w:type="dxa"/>
          </w:tcPr>
          <w:p w14:paraId="7CD137CF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PASCA SARJANA</w:t>
            </w:r>
          </w:p>
        </w:tc>
        <w:tc>
          <w:tcPr>
            <w:tcW w:w="3393" w:type="dxa"/>
          </w:tcPr>
          <w:p w14:paraId="0156FF0F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1842" w:type="dxa"/>
          </w:tcPr>
          <w:p w14:paraId="0183837F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1697" w:type="dxa"/>
          </w:tcPr>
          <w:p w14:paraId="2D585696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</w:tbl>
    <w:p w14:paraId="2F9B647F" w14:textId="77777777" w:rsidR="00C47095" w:rsidRDefault="00C47095" w:rsidP="00C47095">
      <w:pPr>
        <w:pStyle w:val="ListParagraph"/>
        <w:ind w:left="-66"/>
        <w:rPr>
          <w:b/>
        </w:rPr>
      </w:pPr>
    </w:p>
    <w:p w14:paraId="776B2154" w14:textId="77777777" w:rsidR="00C47095" w:rsidRPr="00CA462B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PENDIDIKAN NON FORMAL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3327"/>
        <w:gridCol w:w="1842"/>
        <w:gridCol w:w="2061"/>
      </w:tblGrid>
      <w:tr w:rsidR="00C47095" w14:paraId="2C11FD08" w14:textId="77777777" w:rsidTr="00C47095">
        <w:trPr>
          <w:trHeight w:val="501"/>
        </w:trPr>
        <w:tc>
          <w:tcPr>
            <w:tcW w:w="1984" w:type="dxa"/>
            <w:vAlign w:val="center"/>
          </w:tcPr>
          <w:p w14:paraId="63EA9D1F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JENIS KURSUS</w:t>
            </w:r>
          </w:p>
        </w:tc>
        <w:tc>
          <w:tcPr>
            <w:tcW w:w="3327" w:type="dxa"/>
            <w:vAlign w:val="center"/>
          </w:tcPr>
          <w:p w14:paraId="3A9A8B66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LEMBAGA</w:t>
            </w:r>
          </w:p>
        </w:tc>
        <w:tc>
          <w:tcPr>
            <w:tcW w:w="1842" w:type="dxa"/>
            <w:vAlign w:val="center"/>
          </w:tcPr>
          <w:p w14:paraId="55E2996D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LAMA KURSUS</w:t>
            </w:r>
          </w:p>
        </w:tc>
        <w:tc>
          <w:tcPr>
            <w:tcW w:w="2061" w:type="dxa"/>
            <w:vAlign w:val="center"/>
          </w:tcPr>
          <w:p w14:paraId="7124CE79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</w:tr>
      <w:tr w:rsidR="00C47095" w14:paraId="5311CBE1" w14:textId="77777777" w:rsidTr="00C47095">
        <w:trPr>
          <w:trHeight w:val="77"/>
        </w:trPr>
        <w:tc>
          <w:tcPr>
            <w:tcW w:w="1984" w:type="dxa"/>
          </w:tcPr>
          <w:p w14:paraId="4924E629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327" w:type="dxa"/>
          </w:tcPr>
          <w:p w14:paraId="279E8CF6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842" w:type="dxa"/>
          </w:tcPr>
          <w:p w14:paraId="08927996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061" w:type="dxa"/>
          </w:tcPr>
          <w:p w14:paraId="764F1627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C47095" w14:paraId="7D204333" w14:textId="77777777" w:rsidTr="00C47095">
        <w:tc>
          <w:tcPr>
            <w:tcW w:w="1984" w:type="dxa"/>
          </w:tcPr>
          <w:p w14:paraId="6CC75E5D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27" w:type="dxa"/>
          </w:tcPr>
          <w:p w14:paraId="377BF7A4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2" w:type="dxa"/>
          </w:tcPr>
          <w:p w14:paraId="29D8311C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61" w:type="dxa"/>
          </w:tcPr>
          <w:p w14:paraId="65E0D38A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C47095" w14:paraId="58BEDE43" w14:textId="77777777" w:rsidTr="00C47095">
        <w:tc>
          <w:tcPr>
            <w:tcW w:w="1984" w:type="dxa"/>
          </w:tcPr>
          <w:p w14:paraId="59BEF536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27" w:type="dxa"/>
          </w:tcPr>
          <w:p w14:paraId="0DD1F1DC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2" w:type="dxa"/>
          </w:tcPr>
          <w:p w14:paraId="4A384536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61" w:type="dxa"/>
          </w:tcPr>
          <w:p w14:paraId="6BC3FC9C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2D619844" w14:textId="77777777" w:rsidR="0080604E" w:rsidRPr="0080604E" w:rsidRDefault="0080604E" w:rsidP="0080604E">
      <w:pPr>
        <w:tabs>
          <w:tab w:val="left" w:pos="1551"/>
        </w:tabs>
      </w:pPr>
      <w:r>
        <w:lastRenderedPageBreak/>
        <w:tab/>
      </w:r>
    </w:p>
    <w:p w14:paraId="141B4013" w14:textId="77777777"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 xml:space="preserve">PENGALAMAN KERJA 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679"/>
        <w:gridCol w:w="2960"/>
        <w:gridCol w:w="2165"/>
        <w:gridCol w:w="2037"/>
        <w:gridCol w:w="2033"/>
      </w:tblGrid>
      <w:tr w:rsidR="00C47095" w14:paraId="411D7277" w14:textId="77777777" w:rsidTr="00C47095">
        <w:trPr>
          <w:trHeight w:val="405"/>
        </w:trPr>
        <w:tc>
          <w:tcPr>
            <w:tcW w:w="679" w:type="dxa"/>
            <w:vAlign w:val="center"/>
          </w:tcPr>
          <w:p w14:paraId="7475C46F" w14:textId="77777777" w:rsidR="00C47095" w:rsidRDefault="00C47095" w:rsidP="00C4709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60" w:type="dxa"/>
            <w:vAlign w:val="center"/>
          </w:tcPr>
          <w:p w14:paraId="64FDC49E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INSTANSI</w:t>
            </w:r>
          </w:p>
        </w:tc>
        <w:tc>
          <w:tcPr>
            <w:tcW w:w="2165" w:type="dxa"/>
            <w:vAlign w:val="center"/>
          </w:tcPr>
          <w:p w14:paraId="766CC99F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DARI TAHUN...S/D...</w:t>
            </w:r>
          </w:p>
        </w:tc>
        <w:tc>
          <w:tcPr>
            <w:tcW w:w="2037" w:type="dxa"/>
            <w:vAlign w:val="center"/>
          </w:tcPr>
          <w:p w14:paraId="467FCC00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JABATAN TERAKHIR</w:t>
            </w:r>
          </w:p>
        </w:tc>
        <w:tc>
          <w:tcPr>
            <w:tcW w:w="2033" w:type="dxa"/>
            <w:vAlign w:val="center"/>
          </w:tcPr>
          <w:p w14:paraId="2FC203ED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ALASAN BERHENTI</w:t>
            </w:r>
          </w:p>
        </w:tc>
      </w:tr>
      <w:tr w:rsidR="00C47095" w14:paraId="0800187B" w14:textId="77777777" w:rsidTr="00C47095">
        <w:tc>
          <w:tcPr>
            <w:tcW w:w="679" w:type="dxa"/>
          </w:tcPr>
          <w:p w14:paraId="21BD1121" w14:textId="77777777" w:rsidR="00C47095" w:rsidRPr="00BB3468" w:rsidRDefault="0001400F" w:rsidP="00620A8F">
            <w:pPr>
              <w:pStyle w:val="ListParagraph"/>
              <w:ind w:left="0"/>
            </w:pPr>
            <w:r w:rsidRPr="00BB3468">
              <w:t>1</w:t>
            </w:r>
          </w:p>
        </w:tc>
        <w:tc>
          <w:tcPr>
            <w:tcW w:w="2960" w:type="dxa"/>
          </w:tcPr>
          <w:p w14:paraId="6D46E6EB" w14:textId="56907046" w:rsidR="00C47095" w:rsidRPr="00BB3468" w:rsidRDefault="00B87D43" w:rsidP="00620A8F">
            <w:pPr>
              <w:pStyle w:val="ListParagraph"/>
              <w:ind w:left="0"/>
            </w:pPr>
            <w:r>
              <w:t>PT PLN Persero</w:t>
            </w:r>
          </w:p>
        </w:tc>
        <w:tc>
          <w:tcPr>
            <w:tcW w:w="2165" w:type="dxa"/>
          </w:tcPr>
          <w:p w14:paraId="5415AD98" w14:textId="6A686913" w:rsidR="00C47095" w:rsidRPr="00BB3468" w:rsidRDefault="00B87D43" w:rsidP="00620A8F">
            <w:pPr>
              <w:pStyle w:val="ListParagraph"/>
              <w:ind w:left="0"/>
            </w:pPr>
            <w:proofErr w:type="spellStart"/>
            <w:r>
              <w:t>Juli</w:t>
            </w:r>
            <w:proofErr w:type="spellEnd"/>
            <w:r>
              <w:t xml:space="preserve"> 2018 – </w:t>
            </w:r>
            <w:proofErr w:type="spellStart"/>
            <w:r>
              <w:t>Oktober</w:t>
            </w:r>
            <w:proofErr w:type="spellEnd"/>
            <w:r>
              <w:t xml:space="preserve"> 2018</w:t>
            </w:r>
          </w:p>
        </w:tc>
        <w:tc>
          <w:tcPr>
            <w:tcW w:w="2037" w:type="dxa"/>
          </w:tcPr>
          <w:p w14:paraId="5EB19388" w14:textId="46107825" w:rsidR="00C47095" w:rsidRPr="00BB3468" w:rsidRDefault="00B87D43" w:rsidP="00620A8F">
            <w:pPr>
              <w:pStyle w:val="ListParagraph"/>
              <w:ind w:left="0"/>
            </w:pP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Perencanaan</w:t>
            </w:r>
            <w:proofErr w:type="spellEnd"/>
            <w:r>
              <w:t xml:space="preserve"> dan </w:t>
            </w:r>
            <w:proofErr w:type="spellStart"/>
            <w:r>
              <w:t>Evaluasi</w:t>
            </w:r>
            <w:proofErr w:type="spellEnd"/>
          </w:p>
        </w:tc>
        <w:tc>
          <w:tcPr>
            <w:tcW w:w="2033" w:type="dxa"/>
          </w:tcPr>
          <w:p w14:paraId="5D75B726" w14:textId="1DC40A3B" w:rsidR="00C47095" w:rsidRPr="00BB3468" w:rsidRDefault="00B87D43" w:rsidP="00620A8F">
            <w:pPr>
              <w:pStyle w:val="ListParagraph"/>
              <w:ind w:left="0"/>
            </w:pPr>
            <w:r>
              <w:t xml:space="preserve">Masa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dan </w:t>
            </w:r>
            <w:proofErr w:type="spellStart"/>
            <w:r>
              <w:t>projek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</w:p>
        </w:tc>
      </w:tr>
      <w:tr w:rsidR="00C47095" w14:paraId="563D631E" w14:textId="77777777" w:rsidTr="00C47095">
        <w:tc>
          <w:tcPr>
            <w:tcW w:w="679" w:type="dxa"/>
          </w:tcPr>
          <w:p w14:paraId="06B7DAD6" w14:textId="77777777" w:rsidR="00C47095" w:rsidRPr="00BB3468" w:rsidRDefault="0001400F" w:rsidP="00620A8F">
            <w:pPr>
              <w:pStyle w:val="ListParagraph"/>
              <w:ind w:left="0"/>
            </w:pPr>
            <w:r w:rsidRPr="00BB3468">
              <w:t>2</w:t>
            </w:r>
          </w:p>
        </w:tc>
        <w:tc>
          <w:tcPr>
            <w:tcW w:w="2960" w:type="dxa"/>
          </w:tcPr>
          <w:p w14:paraId="56530767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4A4FD515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73AE5839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027B7B7F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4B13822D" w14:textId="77777777" w:rsidTr="00C47095">
        <w:tc>
          <w:tcPr>
            <w:tcW w:w="679" w:type="dxa"/>
          </w:tcPr>
          <w:p w14:paraId="0C1067A5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6C64E514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75B51CAF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401A5F7C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4ECDDFE7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4C47F47B" w14:textId="77777777" w:rsidTr="00C47095">
        <w:tc>
          <w:tcPr>
            <w:tcW w:w="679" w:type="dxa"/>
          </w:tcPr>
          <w:p w14:paraId="4675C958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2FBA1C5F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11DF3577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3B12DE9D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5DF2F258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0DD06942" w14:textId="77777777" w:rsidTr="00C47095">
        <w:tc>
          <w:tcPr>
            <w:tcW w:w="679" w:type="dxa"/>
          </w:tcPr>
          <w:p w14:paraId="7F7AFCB4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2C3D866B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4F5A889E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5F37F5C1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00DBDD96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096F224A" w14:textId="77777777" w:rsidTr="00C47095">
        <w:tc>
          <w:tcPr>
            <w:tcW w:w="679" w:type="dxa"/>
          </w:tcPr>
          <w:p w14:paraId="0F62D170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960" w:type="dxa"/>
          </w:tcPr>
          <w:p w14:paraId="5D09671A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65" w:type="dxa"/>
          </w:tcPr>
          <w:p w14:paraId="4CC5357C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37" w:type="dxa"/>
          </w:tcPr>
          <w:p w14:paraId="44A1C0E5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33" w:type="dxa"/>
          </w:tcPr>
          <w:p w14:paraId="0C71EBC8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07832111" w14:textId="77777777" w:rsidR="00C47095" w:rsidRDefault="00C47095" w:rsidP="00C47095">
      <w:pPr>
        <w:pStyle w:val="ListParagraph"/>
        <w:ind w:left="709"/>
        <w:rPr>
          <w:b/>
        </w:rPr>
      </w:pPr>
    </w:p>
    <w:p w14:paraId="4C9834C9" w14:textId="77777777"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PENGALAMAN BERORGANISASI</w:t>
      </w:r>
    </w:p>
    <w:tbl>
      <w:tblPr>
        <w:tblStyle w:val="TableGrid"/>
        <w:tblW w:w="9892" w:type="dxa"/>
        <w:tblInd w:w="422" w:type="dxa"/>
        <w:tblLook w:val="04A0" w:firstRow="1" w:lastRow="0" w:firstColumn="1" w:lastColumn="0" w:noHBand="0" w:noVBand="1"/>
      </w:tblPr>
      <w:tblGrid>
        <w:gridCol w:w="576"/>
        <w:gridCol w:w="3079"/>
        <w:gridCol w:w="2127"/>
        <w:gridCol w:w="2126"/>
        <w:gridCol w:w="1984"/>
      </w:tblGrid>
      <w:tr w:rsidR="00C47095" w14:paraId="7338D455" w14:textId="77777777" w:rsidTr="00C47095">
        <w:trPr>
          <w:trHeight w:val="405"/>
        </w:trPr>
        <w:tc>
          <w:tcPr>
            <w:tcW w:w="576" w:type="dxa"/>
            <w:vAlign w:val="center"/>
          </w:tcPr>
          <w:p w14:paraId="062DD1EC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079" w:type="dxa"/>
          </w:tcPr>
          <w:p w14:paraId="26DB087A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ORGANISASI</w:t>
            </w:r>
          </w:p>
        </w:tc>
        <w:tc>
          <w:tcPr>
            <w:tcW w:w="2127" w:type="dxa"/>
            <w:vAlign w:val="center"/>
          </w:tcPr>
          <w:p w14:paraId="3BE0FD92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2126" w:type="dxa"/>
            <w:vAlign w:val="center"/>
          </w:tcPr>
          <w:p w14:paraId="416CAE4B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LAMANYA</w:t>
            </w:r>
          </w:p>
        </w:tc>
        <w:tc>
          <w:tcPr>
            <w:tcW w:w="1984" w:type="dxa"/>
            <w:vAlign w:val="center"/>
          </w:tcPr>
          <w:p w14:paraId="01674E70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</w:tr>
      <w:tr w:rsidR="00C47095" w14:paraId="33AFD906" w14:textId="77777777" w:rsidTr="00C47095">
        <w:tc>
          <w:tcPr>
            <w:tcW w:w="576" w:type="dxa"/>
          </w:tcPr>
          <w:p w14:paraId="6636C32E" w14:textId="04C92DAA" w:rsidR="00C47095" w:rsidRDefault="00B87D43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79" w:type="dxa"/>
          </w:tcPr>
          <w:p w14:paraId="5DEA9C4B" w14:textId="7769FE4B" w:rsidR="00C47095" w:rsidRDefault="00B87D43" w:rsidP="00620A8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Karang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Taruna</w:t>
            </w:r>
            <w:proofErr w:type="spellEnd"/>
          </w:p>
        </w:tc>
        <w:tc>
          <w:tcPr>
            <w:tcW w:w="2127" w:type="dxa"/>
          </w:tcPr>
          <w:p w14:paraId="0C7AC842" w14:textId="5F8A5432" w:rsidR="00C47095" w:rsidRDefault="00B87D43" w:rsidP="00620A8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Bendahara</w:t>
            </w:r>
            <w:proofErr w:type="spellEnd"/>
          </w:p>
        </w:tc>
        <w:tc>
          <w:tcPr>
            <w:tcW w:w="2126" w:type="dxa"/>
          </w:tcPr>
          <w:p w14:paraId="5D614BBD" w14:textId="1526F2EE" w:rsidR="00C47095" w:rsidRDefault="00B87D43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4 </w:t>
            </w: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984" w:type="dxa"/>
          </w:tcPr>
          <w:p w14:paraId="78A3819A" w14:textId="306E52BD" w:rsidR="00C47095" w:rsidRDefault="00B87D43" w:rsidP="00620A8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Tasikmalaya</w:t>
            </w:r>
            <w:proofErr w:type="spellEnd"/>
          </w:p>
        </w:tc>
      </w:tr>
      <w:tr w:rsidR="00C47095" w14:paraId="34FB0621" w14:textId="77777777" w:rsidTr="00C47095">
        <w:tc>
          <w:tcPr>
            <w:tcW w:w="576" w:type="dxa"/>
          </w:tcPr>
          <w:p w14:paraId="7C257A31" w14:textId="2A37462E" w:rsidR="00C47095" w:rsidRDefault="00B87D43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79" w:type="dxa"/>
          </w:tcPr>
          <w:p w14:paraId="44CDA0C9" w14:textId="78976FD9" w:rsidR="00C47095" w:rsidRDefault="00B87D43" w:rsidP="00620A8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Kepanitian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Mahasiswa</w:t>
            </w:r>
            <w:proofErr w:type="spellEnd"/>
          </w:p>
        </w:tc>
        <w:tc>
          <w:tcPr>
            <w:tcW w:w="2127" w:type="dxa"/>
          </w:tcPr>
          <w:p w14:paraId="1F9E29F2" w14:textId="3CAA0CD4" w:rsidR="00C47095" w:rsidRDefault="00B87D43" w:rsidP="00620A8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</w:p>
        </w:tc>
        <w:tc>
          <w:tcPr>
            <w:tcW w:w="2126" w:type="dxa"/>
          </w:tcPr>
          <w:p w14:paraId="11BBE41C" w14:textId="4E2BE1B3" w:rsidR="00C47095" w:rsidRDefault="00B87D43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984" w:type="dxa"/>
          </w:tcPr>
          <w:p w14:paraId="702ACCAD" w14:textId="54272FC9" w:rsidR="00C47095" w:rsidRDefault="00B87D43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UNJANI</w:t>
            </w:r>
          </w:p>
        </w:tc>
      </w:tr>
      <w:tr w:rsidR="00C47095" w14:paraId="0D8F9E63" w14:textId="77777777" w:rsidTr="00C47095">
        <w:tc>
          <w:tcPr>
            <w:tcW w:w="576" w:type="dxa"/>
          </w:tcPr>
          <w:p w14:paraId="1D26EE71" w14:textId="258C21C3" w:rsidR="00C47095" w:rsidRDefault="00B87D43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79" w:type="dxa"/>
          </w:tcPr>
          <w:p w14:paraId="79961F58" w14:textId="1456CB26" w:rsidR="00C47095" w:rsidRDefault="00B87D43" w:rsidP="00620A8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Karang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Taruna</w:t>
            </w:r>
            <w:proofErr w:type="spellEnd"/>
          </w:p>
        </w:tc>
        <w:tc>
          <w:tcPr>
            <w:tcW w:w="2127" w:type="dxa"/>
          </w:tcPr>
          <w:p w14:paraId="0F3D58F3" w14:textId="2A80913F" w:rsidR="00C47095" w:rsidRDefault="00B87D43" w:rsidP="00620A8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Sekretaris</w:t>
            </w:r>
            <w:proofErr w:type="spellEnd"/>
          </w:p>
        </w:tc>
        <w:tc>
          <w:tcPr>
            <w:tcW w:w="2126" w:type="dxa"/>
          </w:tcPr>
          <w:p w14:paraId="3F8A1DFF" w14:textId="7465918D" w:rsidR="00C47095" w:rsidRDefault="00B87D43" w:rsidP="00620A8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Sampai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sekarang</w:t>
            </w:r>
            <w:proofErr w:type="spellEnd"/>
          </w:p>
        </w:tc>
        <w:tc>
          <w:tcPr>
            <w:tcW w:w="1984" w:type="dxa"/>
          </w:tcPr>
          <w:p w14:paraId="30AD908F" w14:textId="6BD4FD1E" w:rsidR="00C47095" w:rsidRDefault="00B87D43" w:rsidP="00620A8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Tasikmalaya</w:t>
            </w:r>
            <w:proofErr w:type="spellEnd"/>
          </w:p>
        </w:tc>
      </w:tr>
      <w:tr w:rsidR="00C47095" w14:paraId="4D43E86F" w14:textId="77777777" w:rsidTr="00C47095">
        <w:tc>
          <w:tcPr>
            <w:tcW w:w="576" w:type="dxa"/>
          </w:tcPr>
          <w:p w14:paraId="59BBE6AC" w14:textId="0BF80185" w:rsidR="00C47095" w:rsidRDefault="00B87D43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79" w:type="dxa"/>
          </w:tcPr>
          <w:p w14:paraId="188D42DB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7" w:type="dxa"/>
          </w:tcPr>
          <w:p w14:paraId="7E4A9463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6" w:type="dxa"/>
          </w:tcPr>
          <w:p w14:paraId="0E2B8916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4" w:type="dxa"/>
          </w:tcPr>
          <w:p w14:paraId="3736D2DB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4138D21A" w14:textId="77777777" w:rsidR="00C47095" w:rsidRDefault="00C47095" w:rsidP="00C47095">
      <w:pPr>
        <w:pStyle w:val="ListParagraph"/>
        <w:ind w:left="709"/>
        <w:rPr>
          <w:b/>
        </w:rPr>
      </w:pPr>
    </w:p>
    <w:p w14:paraId="3BE0F8E0" w14:textId="77777777" w:rsidR="00C47095" w:rsidRPr="00934657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ORANG TUA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3511"/>
        <w:gridCol w:w="2976"/>
        <w:gridCol w:w="2755"/>
      </w:tblGrid>
      <w:tr w:rsidR="00C47095" w14:paraId="07D1047E" w14:textId="77777777" w:rsidTr="00C47095">
        <w:trPr>
          <w:trHeight w:val="440"/>
        </w:trPr>
        <w:tc>
          <w:tcPr>
            <w:tcW w:w="3511" w:type="dxa"/>
            <w:vAlign w:val="center"/>
          </w:tcPr>
          <w:p w14:paraId="40B88384" w14:textId="77777777" w:rsidR="00C47095" w:rsidRDefault="00C47095" w:rsidP="00620A8F">
            <w:pPr>
              <w:jc w:val="center"/>
              <w:rPr>
                <w:b/>
              </w:rPr>
            </w:pPr>
          </w:p>
        </w:tc>
        <w:tc>
          <w:tcPr>
            <w:tcW w:w="2976" w:type="dxa"/>
            <w:vAlign w:val="center"/>
          </w:tcPr>
          <w:p w14:paraId="019A2624" w14:textId="77777777" w:rsidR="00C47095" w:rsidRDefault="00C47095" w:rsidP="00620A8F">
            <w:pPr>
              <w:jc w:val="center"/>
              <w:rPr>
                <w:b/>
              </w:rPr>
            </w:pPr>
            <w:r>
              <w:rPr>
                <w:b/>
              </w:rPr>
              <w:t>AYAH</w:t>
            </w:r>
          </w:p>
        </w:tc>
        <w:tc>
          <w:tcPr>
            <w:tcW w:w="2755" w:type="dxa"/>
            <w:vAlign w:val="center"/>
          </w:tcPr>
          <w:p w14:paraId="11B5D5A0" w14:textId="77777777" w:rsidR="00C47095" w:rsidRDefault="00C47095" w:rsidP="00620A8F">
            <w:pPr>
              <w:jc w:val="center"/>
              <w:rPr>
                <w:b/>
              </w:rPr>
            </w:pPr>
            <w:r>
              <w:rPr>
                <w:b/>
              </w:rPr>
              <w:t>IBU</w:t>
            </w:r>
          </w:p>
        </w:tc>
      </w:tr>
      <w:tr w:rsidR="00C47095" w14:paraId="6A9324AB" w14:textId="77777777" w:rsidTr="00C47095">
        <w:tc>
          <w:tcPr>
            <w:tcW w:w="3511" w:type="dxa"/>
          </w:tcPr>
          <w:p w14:paraId="78A5F893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NAMA LENGKAP</w:t>
            </w:r>
          </w:p>
        </w:tc>
        <w:tc>
          <w:tcPr>
            <w:tcW w:w="2976" w:type="dxa"/>
          </w:tcPr>
          <w:p w14:paraId="123E1AB3" w14:textId="578CE16F" w:rsidR="00C47095" w:rsidRPr="00BB3468" w:rsidRDefault="00B87D43" w:rsidP="00620A8F">
            <w:proofErr w:type="spellStart"/>
            <w:r>
              <w:t>Maman</w:t>
            </w:r>
            <w:proofErr w:type="spellEnd"/>
            <w:r>
              <w:t xml:space="preserve"> </w:t>
            </w:r>
          </w:p>
        </w:tc>
        <w:tc>
          <w:tcPr>
            <w:tcW w:w="2755" w:type="dxa"/>
          </w:tcPr>
          <w:p w14:paraId="7393077C" w14:textId="616B4A64" w:rsidR="00C47095" w:rsidRPr="00BB3468" w:rsidRDefault="00B87D43" w:rsidP="00620A8F">
            <w:proofErr w:type="spellStart"/>
            <w:r>
              <w:t>Karmini</w:t>
            </w:r>
            <w:proofErr w:type="spellEnd"/>
          </w:p>
        </w:tc>
      </w:tr>
      <w:tr w:rsidR="00C47095" w14:paraId="0A15A621" w14:textId="77777777" w:rsidTr="00C47095">
        <w:tc>
          <w:tcPr>
            <w:tcW w:w="3511" w:type="dxa"/>
          </w:tcPr>
          <w:p w14:paraId="29F2A171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TEMPAT &amp; TGL LAHIR</w:t>
            </w:r>
          </w:p>
        </w:tc>
        <w:tc>
          <w:tcPr>
            <w:tcW w:w="2976" w:type="dxa"/>
          </w:tcPr>
          <w:p w14:paraId="5C28466A" w14:textId="365A3481" w:rsidR="00C47095" w:rsidRPr="00BB3468" w:rsidRDefault="00076FE4" w:rsidP="00620A8F">
            <w:proofErr w:type="spellStart"/>
            <w:r>
              <w:t>Tasikmalaya</w:t>
            </w:r>
            <w:proofErr w:type="spellEnd"/>
            <w:r>
              <w:t xml:space="preserve">, 08 </w:t>
            </w:r>
            <w:proofErr w:type="spellStart"/>
            <w:r>
              <w:t>Juli</w:t>
            </w:r>
            <w:proofErr w:type="spellEnd"/>
            <w:r>
              <w:t xml:space="preserve"> 1966</w:t>
            </w:r>
          </w:p>
        </w:tc>
        <w:tc>
          <w:tcPr>
            <w:tcW w:w="2755" w:type="dxa"/>
          </w:tcPr>
          <w:p w14:paraId="10222C99" w14:textId="33E2C743" w:rsidR="00C47095" w:rsidRPr="00BB3468" w:rsidRDefault="00076FE4" w:rsidP="00620A8F">
            <w:proofErr w:type="spellStart"/>
            <w:r>
              <w:t>Tasikmalaya</w:t>
            </w:r>
            <w:proofErr w:type="spellEnd"/>
            <w:r>
              <w:t xml:space="preserve">, 03 </w:t>
            </w:r>
            <w:proofErr w:type="spellStart"/>
            <w:r>
              <w:t>Juli</w:t>
            </w:r>
            <w:proofErr w:type="spellEnd"/>
            <w:r>
              <w:t xml:space="preserve"> 1965</w:t>
            </w:r>
          </w:p>
        </w:tc>
      </w:tr>
      <w:tr w:rsidR="00C47095" w14:paraId="41961C55" w14:textId="77777777" w:rsidTr="00C47095">
        <w:tc>
          <w:tcPr>
            <w:tcW w:w="3511" w:type="dxa"/>
          </w:tcPr>
          <w:p w14:paraId="7B92EA78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 xml:space="preserve">AGAMA </w:t>
            </w:r>
          </w:p>
        </w:tc>
        <w:tc>
          <w:tcPr>
            <w:tcW w:w="2976" w:type="dxa"/>
          </w:tcPr>
          <w:p w14:paraId="4E39FD6C" w14:textId="6562205B" w:rsidR="00C47095" w:rsidRPr="00BB3468" w:rsidRDefault="00B87D43" w:rsidP="00620A8F">
            <w:r>
              <w:t>Islam</w:t>
            </w:r>
          </w:p>
        </w:tc>
        <w:tc>
          <w:tcPr>
            <w:tcW w:w="2755" w:type="dxa"/>
          </w:tcPr>
          <w:p w14:paraId="21BBED94" w14:textId="65E07791" w:rsidR="00C47095" w:rsidRPr="00BB3468" w:rsidRDefault="00B87D43" w:rsidP="00620A8F">
            <w:r>
              <w:t>Islam</w:t>
            </w:r>
          </w:p>
        </w:tc>
      </w:tr>
      <w:tr w:rsidR="00C47095" w14:paraId="02135649" w14:textId="77777777" w:rsidTr="00C47095">
        <w:tc>
          <w:tcPr>
            <w:tcW w:w="3511" w:type="dxa"/>
          </w:tcPr>
          <w:p w14:paraId="36C9D35A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PEKERJAAN</w:t>
            </w:r>
          </w:p>
        </w:tc>
        <w:tc>
          <w:tcPr>
            <w:tcW w:w="2976" w:type="dxa"/>
          </w:tcPr>
          <w:p w14:paraId="77BE01CD" w14:textId="595FFA18" w:rsidR="00C47095" w:rsidRPr="00BB3468" w:rsidRDefault="00B87D43" w:rsidP="00620A8F">
            <w:proofErr w:type="spellStart"/>
            <w:r>
              <w:t>Wiraswasta</w:t>
            </w:r>
            <w:proofErr w:type="spellEnd"/>
          </w:p>
        </w:tc>
        <w:tc>
          <w:tcPr>
            <w:tcW w:w="2755" w:type="dxa"/>
          </w:tcPr>
          <w:p w14:paraId="4F581B12" w14:textId="57CD6D27" w:rsidR="00C47095" w:rsidRPr="00BB3468" w:rsidRDefault="00B87D43" w:rsidP="00620A8F">
            <w:r>
              <w:t>IRT</w:t>
            </w:r>
          </w:p>
        </w:tc>
      </w:tr>
      <w:tr w:rsidR="00C47095" w14:paraId="113F3319" w14:textId="77777777" w:rsidTr="00C47095">
        <w:tc>
          <w:tcPr>
            <w:tcW w:w="3511" w:type="dxa"/>
          </w:tcPr>
          <w:p w14:paraId="3AE1F2B4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ALAMAT</w:t>
            </w:r>
          </w:p>
        </w:tc>
        <w:tc>
          <w:tcPr>
            <w:tcW w:w="2976" w:type="dxa"/>
          </w:tcPr>
          <w:p w14:paraId="0928C87A" w14:textId="5B1808FF" w:rsidR="00C47095" w:rsidRPr="00BB3468" w:rsidRDefault="00076FE4" w:rsidP="00620A8F">
            <w:proofErr w:type="spellStart"/>
            <w:r>
              <w:t>Kp</w:t>
            </w:r>
            <w:proofErr w:type="spellEnd"/>
            <w:r>
              <w:t xml:space="preserve">. </w:t>
            </w:r>
            <w:proofErr w:type="spellStart"/>
            <w:r>
              <w:t>Sanggariang</w:t>
            </w:r>
            <w:proofErr w:type="spellEnd"/>
            <w:r>
              <w:t xml:space="preserve"> rt 3 </w:t>
            </w:r>
            <w:proofErr w:type="spellStart"/>
            <w:r>
              <w:t>rw</w:t>
            </w:r>
            <w:proofErr w:type="spellEnd"/>
            <w:r>
              <w:t xml:space="preserve"> 6 ds. </w:t>
            </w:r>
            <w:proofErr w:type="spellStart"/>
            <w:r>
              <w:t>Neglasasri</w:t>
            </w:r>
            <w:proofErr w:type="spellEnd"/>
            <w:r>
              <w:t xml:space="preserve"> </w:t>
            </w:r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jatiwaras</w:t>
            </w:r>
            <w:proofErr w:type="spellEnd"/>
          </w:p>
        </w:tc>
        <w:tc>
          <w:tcPr>
            <w:tcW w:w="2755" w:type="dxa"/>
          </w:tcPr>
          <w:p w14:paraId="7C9F95B5" w14:textId="4A5613BB" w:rsidR="00C47095" w:rsidRPr="00BB3468" w:rsidRDefault="00076FE4" w:rsidP="00620A8F">
            <w:proofErr w:type="spellStart"/>
            <w:r>
              <w:t>Kp</w:t>
            </w:r>
            <w:proofErr w:type="spellEnd"/>
            <w:r>
              <w:t xml:space="preserve">. </w:t>
            </w:r>
            <w:proofErr w:type="spellStart"/>
            <w:r>
              <w:t>Sanggariang</w:t>
            </w:r>
            <w:proofErr w:type="spellEnd"/>
            <w:r>
              <w:t xml:space="preserve"> rt 3 </w:t>
            </w:r>
            <w:proofErr w:type="spellStart"/>
            <w:r>
              <w:t>rw</w:t>
            </w:r>
            <w:proofErr w:type="spellEnd"/>
            <w:r>
              <w:t xml:space="preserve"> 6 ds. </w:t>
            </w:r>
            <w:proofErr w:type="spellStart"/>
            <w:r>
              <w:t>Neglasasri</w:t>
            </w:r>
            <w:proofErr w:type="spellEnd"/>
            <w:r>
              <w:t xml:space="preserve"> </w:t>
            </w:r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jatiwaras</w:t>
            </w:r>
            <w:proofErr w:type="spellEnd"/>
          </w:p>
        </w:tc>
      </w:tr>
      <w:tr w:rsidR="00C47095" w14:paraId="7597E6DB" w14:textId="77777777" w:rsidTr="00C47095">
        <w:tc>
          <w:tcPr>
            <w:tcW w:w="3511" w:type="dxa"/>
          </w:tcPr>
          <w:p w14:paraId="409800C0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KOTA</w:t>
            </w:r>
          </w:p>
        </w:tc>
        <w:tc>
          <w:tcPr>
            <w:tcW w:w="2976" w:type="dxa"/>
          </w:tcPr>
          <w:p w14:paraId="2261A835" w14:textId="2EE1CE46" w:rsidR="00C47095" w:rsidRPr="00BB3468" w:rsidRDefault="00076FE4" w:rsidP="00620A8F">
            <w:proofErr w:type="spellStart"/>
            <w:r>
              <w:t>Tasikmalaya</w:t>
            </w:r>
            <w:proofErr w:type="spellEnd"/>
          </w:p>
        </w:tc>
        <w:tc>
          <w:tcPr>
            <w:tcW w:w="2755" w:type="dxa"/>
          </w:tcPr>
          <w:p w14:paraId="177EC6A8" w14:textId="7A411C26" w:rsidR="00C47095" w:rsidRPr="00BB3468" w:rsidRDefault="00076FE4" w:rsidP="00620A8F">
            <w:proofErr w:type="spellStart"/>
            <w:r>
              <w:t>Tasikmalaya</w:t>
            </w:r>
            <w:proofErr w:type="spellEnd"/>
          </w:p>
        </w:tc>
      </w:tr>
      <w:tr w:rsidR="00C47095" w14:paraId="4F1209A5" w14:textId="77777777" w:rsidTr="00C47095">
        <w:tc>
          <w:tcPr>
            <w:tcW w:w="3511" w:type="dxa"/>
          </w:tcPr>
          <w:p w14:paraId="5F8058DE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NO TELEPON</w:t>
            </w:r>
          </w:p>
        </w:tc>
        <w:tc>
          <w:tcPr>
            <w:tcW w:w="2976" w:type="dxa"/>
          </w:tcPr>
          <w:p w14:paraId="59DE197C" w14:textId="460E8B0D" w:rsidR="00C47095" w:rsidRPr="00BB3468" w:rsidRDefault="00076FE4" w:rsidP="00620A8F">
            <w:r>
              <w:t>081395289475</w:t>
            </w:r>
          </w:p>
        </w:tc>
        <w:tc>
          <w:tcPr>
            <w:tcW w:w="2755" w:type="dxa"/>
          </w:tcPr>
          <w:p w14:paraId="388485E9" w14:textId="15A66A9B" w:rsidR="00C47095" w:rsidRPr="00BB3468" w:rsidRDefault="00076FE4" w:rsidP="00620A8F">
            <w:r>
              <w:t>085222988008</w:t>
            </w:r>
          </w:p>
        </w:tc>
      </w:tr>
    </w:tbl>
    <w:p w14:paraId="0208DC28" w14:textId="77777777" w:rsidR="00C47095" w:rsidRDefault="00C47095" w:rsidP="00C47095">
      <w:pPr>
        <w:pStyle w:val="ListParagraph"/>
        <w:ind w:left="-66"/>
        <w:rPr>
          <w:b/>
        </w:rPr>
      </w:pPr>
    </w:p>
    <w:p w14:paraId="28F29C83" w14:textId="77777777" w:rsidR="00C47095" w:rsidRDefault="00C47095" w:rsidP="00C47095">
      <w:pPr>
        <w:pStyle w:val="ListParagraph"/>
        <w:numPr>
          <w:ilvl w:val="0"/>
          <w:numId w:val="44"/>
        </w:numPr>
        <w:spacing w:after="240" w:line="360" w:lineRule="auto"/>
        <w:ind w:left="709"/>
        <w:rPr>
          <w:b/>
        </w:rPr>
      </w:pPr>
      <w:r>
        <w:rPr>
          <w:b/>
        </w:rPr>
        <w:t>DATA SAUDARA KANDUNG (</w:t>
      </w:r>
      <w:proofErr w:type="spellStart"/>
      <w:r w:rsidRPr="00934657">
        <w:rPr>
          <w:b/>
          <w:i/>
        </w:rPr>
        <w:t>Urut</w:t>
      </w:r>
      <w:proofErr w:type="spellEnd"/>
      <w:r w:rsidRPr="00934657">
        <w:rPr>
          <w:b/>
          <w:i/>
        </w:rPr>
        <w:t xml:space="preserve"> Dari Yang Paling </w:t>
      </w:r>
      <w:proofErr w:type="spellStart"/>
      <w:r w:rsidRPr="00934657">
        <w:rPr>
          <w:b/>
          <w:i/>
        </w:rPr>
        <w:t>Tua</w:t>
      </w:r>
      <w:proofErr w:type="spellEnd"/>
      <w:r>
        <w:rPr>
          <w:b/>
        </w:rPr>
        <w:t>)</w:t>
      </w:r>
    </w:p>
    <w:p w14:paraId="7E6B06FC" w14:textId="3D48CF97" w:rsidR="00C47095" w:rsidRDefault="00C47095" w:rsidP="00C47095">
      <w:pPr>
        <w:pStyle w:val="ListParagraph"/>
        <w:spacing w:after="240" w:line="360" w:lineRule="auto"/>
        <w:ind w:left="709"/>
        <w:rPr>
          <w:b/>
        </w:rPr>
      </w:pPr>
      <w:r>
        <w:rPr>
          <w:b/>
        </w:rPr>
        <w:t xml:space="preserve">SAYA ANAK </w:t>
      </w:r>
      <w:proofErr w:type="gramStart"/>
      <w:r>
        <w:rPr>
          <w:b/>
        </w:rPr>
        <w:t>KE :</w:t>
      </w:r>
      <w:proofErr w:type="gramEnd"/>
      <w:r>
        <w:rPr>
          <w:b/>
        </w:rPr>
        <w:t xml:space="preserve"> </w:t>
      </w:r>
      <w:r w:rsidR="005B6F21">
        <w:rPr>
          <w:b/>
        </w:rPr>
        <w:t>…</w:t>
      </w:r>
      <w:r w:rsidR="00076FE4">
        <w:rPr>
          <w:b/>
        </w:rPr>
        <w:t>3</w:t>
      </w:r>
      <w:r w:rsidR="005B6F21">
        <w:rPr>
          <w:b/>
        </w:rPr>
        <w:t xml:space="preserve">…  </w:t>
      </w:r>
      <w:r>
        <w:rPr>
          <w:b/>
        </w:rPr>
        <w:t xml:space="preserve"> DARI</w:t>
      </w:r>
      <w:r w:rsidR="005B6F21">
        <w:rPr>
          <w:b/>
        </w:rPr>
        <w:t>…</w:t>
      </w:r>
      <w:r w:rsidR="00076FE4">
        <w:rPr>
          <w:b/>
        </w:rPr>
        <w:t>3</w:t>
      </w:r>
      <w:r w:rsidR="005B6F21">
        <w:rPr>
          <w:b/>
        </w:rPr>
        <w:t>…</w:t>
      </w:r>
      <w:r>
        <w:rPr>
          <w:b/>
        </w:rPr>
        <w:t xml:space="preserve"> </w:t>
      </w:r>
      <w:r w:rsidR="005B6F21">
        <w:rPr>
          <w:b/>
        </w:rPr>
        <w:t xml:space="preserve"> </w:t>
      </w:r>
      <w:r>
        <w:rPr>
          <w:b/>
        </w:rPr>
        <w:t xml:space="preserve"> BERSAUDARA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310"/>
        <w:gridCol w:w="1066"/>
        <w:gridCol w:w="3555"/>
        <w:gridCol w:w="2311"/>
      </w:tblGrid>
      <w:tr w:rsidR="00C47095" w14:paraId="3E79C386" w14:textId="77777777" w:rsidTr="00466887">
        <w:trPr>
          <w:trHeight w:val="405"/>
        </w:trPr>
        <w:tc>
          <w:tcPr>
            <w:tcW w:w="2310" w:type="dxa"/>
            <w:vAlign w:val="center"/>
          </w:tcPr>
          <w:p w14:paraId="6AF7E7A2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NAMA</w:t>
            </w:r>
          </w:p>
        </w:tc>
        <w:tc>
          <w:tcPr>
            <w:tcW w:w="1066" w:type="dxa"/>
            <w:vAlign w:val="center"/>
          </w:tcPr>
          <w:p w14:paraId="437E15E2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L/P</w:t>
            </w:r>
          </w:p>
        </w:tc>
        <w:tc>
          <w:tcPr>
            <w:tcW w:w="3555" w:type="dxa"/>
            <w:vAlign w:val="center"/>
          </w:tcPr>
          <w:p w14:paraId="571A4575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2311" w:type="dxa"/>
            <w:vAlign w:val="center"/>
          </w:tcPr>
          <w:p w14:paraId="25E788D9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 KELUARGA</w:t>
            </w:r>
          </w:p>
        </w:tc>
      </w:tr>
      <w:tr w:rsidR="00C47095" w14:paraId="7620383E" w14:textId="77777777" w:rsidTr="00466887">
        <w:tc>
          <w:tcPr>
            <w:tcW w:w="2310" w:type="dxa"/>
          </w:tcPr>
          <w:p w14:paraId="604ECB96" w14:textId="18AE5871" w:rsidR="00C47095" w:rsidRPr="00BB3468" w:rsidRDefault="00076FE4" w:rsidP="00620A8F">
            <w:pPr>
              <w:pStyle w:val="ListParagraph"/>
              <w:ind w:left="0"/>
            </w:pPr>
            <w:r>
              <w:t xml:space="preserve">Oni </w:t>
            </w:r>
            <w:proofErr w:type="spellStart"/>
            <w:r>
              <w:t>Jaelani</w:t>
            </w:r>
            <w:proofErr w:type="spellEnd"/>
          </w:p>
        </w:tc>
        <w:tc>
          <w:tcPr>
            <w:tcW w:w="1066" w:type="dxa"/>
          </w:tcPr>
          <w:p w14:paraId="49E52683" w14:textId="738395BA" w:rsidR="00C47095" w:rsidRPr="00BB3468" w:rsidRDefault="00076FE4" w:rsidP="00620A8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3555" w:type="dxa"/>
          </w:tcPr>
          <w:p w14:paraId="77035471" w14:textId="513583B1" w:rsidR="00C47095" w:rsidRPr="00BB3468" w:rsidRDefault="006170FD" w:rsidP="00620A8F">
            <w:pPr>
              <w:pStyle w:val="ListParagraph"/>
              <w:ind w:left="0"/>
            </w:pPr>
            <w:proofErr w:type="spellStart"/>
            <w:r>
              <w:t>Tasikmalaya</w:t>
            </w:r>
            <w:proofErr w:type="spellEnd"/>
            <w:r>
              <w:t xml:space="preserve">, 08 </w:t>
            </w:r>
            <w:proofErr w:type="spellStart"/>
            <w:r>
              <w:t>Novenber</w:t>
            </w:r>
            <w:proofErr w:type="spellEnd"/>
            <w:r>
              <w:t xml:space="preserve"> 1987</w:t>
            </w:r>
          </w:p>
        </w:tc>
        <w:tc>
          <w:tcPr>
            <w:tcW w:w="2311" w:type="dxa"/>
          </w:tcPr>
          <w:p w14:paraId="55CB5F9F" w14:textId="1C37C565" w:rsidR="00C47095" w:rsidRPr="00BB3468" w:rsidRDefault="00076FE4" w:rsidP="00620A8F">
            <w:pPr>
              <w:pStyle w:val="ListParagraph"/>
              <w:ind w:left="0"/>
            </w:pPr>
            <w:proofErr w:type="spellStart"/>
            <w:r>
              <w:t>Anak</w:t>
            </w:r>
            <w:proofErr w:type="spellEnd"/>
            <w:r>
              <w:t xml:space="preserve"> ke-1</w:t>
            </w:r>
          </w:p>
        </w:tc>
      </w:tr>
      <w:tr w:rsidR="00C47095" w14:paraId="5844B408" w14:textId="77777777" w:rsidTr="00466887">
        <w:tc>
          <w:tcPr>
            <w:tcW w:w="2310" w:type="dxa"/>
          </w:tcPr>
          <w:p w14:paraId="4D1A886D" w14:textId="1BDC654B" w:rsidR="00C47095" w:rsidRPr="00BB3468" w:rsidRDefault="00076FE4" w:rsidP="00620A8F">
            <w:pPr>
              <w:pStyle w:val="ListParagraph"/>
              <w:ind w:left="0"/>
            </w:pPr>
            <w:r>
              <w:t xml:space="preserve">Rio </w:t>
            </w:r>
            <w:proofErr w:type="spellStart"/>
            <w:r>
              <w:t>Irawan</w:t>
            </w:r>
            <w:proofErr w:type="spellEnd"/>
          </w:p>
        </w:tc>
        <w:tc>
          <w:tcPr>
            <w:tcW w:w="1066" w:type="dxa"/>
          </w:tcPr>
          <w:p w14:paraId="0DF098A4" w14:textId="7126B533" w:rsidR="00C47095" w:rsidRPr="00BB3468" w:rsidRDefault="00076FE4" w:rsidP="00620A8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3555" w:type="dxa"/>
          </w:tcPr>
          <w:p w14:paraId="621C734A" w14:textId="04070120" w:rsidR="00C47095" w:rsidRPr="00BB3468" w:rsidRDefault="00076FE4" w:rsidP="00620A8F">
            <w:pPr>
              <w:pStyle w:val="ListParagraph"/>
              <w:ind w:left="0"/>
            </w:pPr>
            <w:proofErr w:type="spellStart"/>
            <w:r>
              <w:t>Tasikmalaya</w:t>
            </w:r>
            <w:proofErr w:type="spellEnd"/>
            <w:r>
              <w:t xml:space="preserve">, 08 </w:t>
            </w:r>
            <w:proofErr w:type="spellStart"/>
            <w:r>
              <w:t>Oktober</w:t>
            </w:r>
            <w:proofErr w:type="spellEnd"/>
            <w:r>
              <w:t xml:space="preserve"> 1993</w:t>
            </w:r>
          </w:p>
        </w:tc>
        <w:tc>
          <w:tcPr>
            <w:tcW w:w="2311" w:type="dxa"/>
          </w:tcPr>
          <w:p w14:paraId="787FC20F" w14:textId="3556577B" w:rsidR="00C47095" w:rsidRPr="00BB3468" w:rsidRDefault="00076FE4" w:rsidP="00620A8F">
            <w:pPr>
              <w:pStyle w:val="ListParagraph"/>
              <w:ind w:left="0"/>
            </w:pPr>
            <w:proofErr w:type="spellStart"/>
            <w:r>
              <w:t>Anak</w:t>
            </w:r>
            <w:proofErr w:type="spellEnd"/>
            <w:r>
              <w:t xml:space="preserve"> ke-2</w:t>
            </w:r>
          </w:p>
        </w:tc>
      </w:tr>
    </w:tbl>
    <w:p w14:paraId="5EBB770A" w14:textId="77777777" w:rsidR="00C47095" w:rsidRDefault="00C47095" w:rsidP="00C47095">
      <w:pPr>
        <w:pStyle w:val="ListParagraph"/>
        <w:ind w:left="-66"/>
        <w:rPr>
          <w:b/>
        </w:rPr>
      </w:pPr>
    </w:p>
    <w:p w14:paraId="58D29632" w14:textId="77777777" w:rsidR="00C47095" w:rsidRDefault="004C5603" w:rsidP="00466887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SUAMI / ISTRI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3794"/>
        <w:gridCol w:w="5448"/>
      </w:tblGrid>
      <w:tr w:rsidR="00C47095" w14:paraId="6DDEDEA0" w14:textId="77777777" w:rsidTr="00466887">
        <w:tc>
          <w:tcPr>
            <w:tcW w:w="3794" w:type="dxa"/>
          </w:tcPr>
          <w:p w14:paraId="21D8D4A8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NAMA LENGKAP </w:t>
            </w:r>
          </w:p>
        </w:tc>
        <w:tc>
          <w:tcPr>
            <w:tcW w:w="5448" w:type="dxa"/>
          </w:tcPr>
          <w:p w14:paraId="1662F85E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0EC5DB5C" w14:textId="77777777" w:rsidTr="00466887">
        <w:tc>
          <w:tcPr>
            <w:tcW w:w="3794" w:type="dxa"/>
          </w:tcPr>
          <w:p w14:paraId="1A0F8DF9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5448" w:type="dxa"/>
          </w:tcPr>
          <w:p w14:paraId="61C64805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080CB96F" w14:textId="77777777" w:rsidTr="00466887">
        <w:tc>
          <w:tcPr>
            <w:tcW w:w="3794" w:type="dxa"/>
          </w:tcPr>
          <w:p w14:paraId="577D0F58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AGAMA</w:t>
            </w:r>
          </w:p>
        </w:tc>
        <w:tc>
          <w:tcPr>
            <w:tcW w:w="5448" w:type="dxa"/>
          </w:tcPr>
          <w:p w14:paraId="73C28246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1DD750AC" w14:textId="77777777" w:rsidTr="00466887">
        <w:tc>
          <w:tcPr>
            <w:tcW w:w="3794" w:type="dxa"/>
          </w:tcPr>
          <w:p w14:paraId="6B32907E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PEKERJAAN</w:t>
            </w:r>
          </w:p>
        </w:tc>
        <w:tc>
          <w:tcPr>
            <w:tcW w:w="5448" w:type="dxa"/>
          </w:tcPr>
          <w:p w14:paraId="0DDE2252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225F7E16" w14:textId="77777777" w:rsidTr="00466887">
        <w:tc>
          <w:tcPr>
            <w:tcW w:w="3794" w:type="dxa"/>
          </w:tcPr>
          <w:p w14:paraId="683EA8C1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ALAMAT</w:t>
            </w:r>
          </w:p>
        </w:tc>
        <w:tc>
          <w:tcPr>
            <w:tcW w:w="5448" w:type="dxa"/>
          </w:tcPr>
          <w:p w14:paraId="46DCDEE3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43F3C04B" w14:textId="77777777" w:rsidTr="00466887">
        <w:tc>
          <w:tcPr>
            <w:tcW w:w="3794" w:type="dxa"/>
          </w:tcPr>
          <w:p w14:paraId="4474E0BE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TANGGAL MENIKAH</w:t>
            </w:r>
          </w:p>
        </w:tc>
        <w:tc>
          <w:tcPr>
            <w:tcW w:w="5448" w:type="dxa"/>
          </w:tcPr>
          <w:p w14:paraId="52DEAF31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</w:tbl>
    <w:p w14:paraId="7924E0BF" w14:textId="77777777" w:rsidR="00C47095" w:rsidRDefault="00C47095" w:rsidP="00C47095">
      <w:pPr>
        <w:pStyle w:val="ListParagraph"/>
        <w:ind w:left="-66"/>
        <w:rPr>
          <w:b/>
        </w:rPr>
      </w:pPr>
    </w:p>
    <w:p w14:paraId="16CF07FC" w14:textId="77777777" w:rsidR="00466887" w:rsidRDefault="00466887" w:rsidP="00466887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ANAK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310"/>
        <w:gridCol w:w="1066"/>
        <w:gridCol w:w="3555"/>
        <w:gridCol w:w="2311"/>
      </w:tblGrid>
      <w:tr w:rsidR="00466887" w14:paraId="41B4748F" w14:textId="77777777" w:rsidTr="00466887">
        <w:trPr>
          <w:trHeight w:val="405"/>
        </w:trPr>
        <w:tc>
          <w:tcPr>
            <w:tcW w:w="2310" w:type="dxa"/>
            <w:vAlign w:val="center"/>
          </w:tcPr>
          <w:p w14:paraId="1F72071F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066" w:type="dxa"/>
            <w:vAlign w:val="center"/>
          </w:tcPr>
          <w:p w14:paraId="7487E90E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L/P</w:t>
            </w:r>
          </w:p>
        </w:tc>
        <w:tc>
          <w:tcPr>
            <w:tcW w:w="3555" w:type="dxa"/>
            <w:vAlign w:val="center"/>
          </w:tcPr>
          <w:p w14:paraId="1D04B227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2311" w:type="dxa"/>
            <w:vAlign w:val="center"/>
          </w:tcPr>
          <w:p w14:paraId="58334394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 KELUARGA</w:t>
            </w:r>
          </w:p>
        </w:tc>
      </w:tr>
      <w:tr w:rsidR="00466887" w14:paraId="2C35F217" w14:textId="77777777" w:rsidTr="00466887">
        <w:tc>
          <w:tcPr>
            <w:tcW w:w="2310" w:type="dxa"/>
          </w:tcPr>
          <w:p w14:paraId="42E86C17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69877589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0CB4F80B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159C675C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14:paraId="5C381849" w14:textId="77777777" w:rsidTr="00466887">
        <w:tc>
          <w:tcPr>
            <w:tcW w:w="2310" w:type="dxa"/>
          </w:tcPr>
          <w:p w14:paraId="2C9522A4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705EAF96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7B830EAA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6DD695A7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14:paraId="4349F111" w14:textId="77777777" w:rsidTr="00466887">
        <w:tc>
          <w:tcPr>
            <w:tcW w:w="2310" w:type="dxa"/>
          </w:tcPr>
          <w:p w14:paraId="6F0882A8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34895494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137E7AD3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763AA7F2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14:paraId="79D2DE95" w14:textId="77777777" w:rsidTr="00466887">
        <w:tc>
          <w:tcPr>
            <w:tcW w:w="2310" w:type="dxa"/>
          </w:tcPr>
          <w:p w14:paraId="06B1E049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70F61274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2B2EE65A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4147C810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29B1F2FD" w14:textId="77777777" w:rsidR="00C47095" w:rsidRPr="0046726A" w:rsidRDefault="00C47095" w:rsidP="0046726A">
      <w:pPr>
        <w:ind w:left="0"/>
        <w:rPr>
          <w:b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60932" wp14:editId="40CBC8B0">
                <wp:simplePos x="0" y="0"/>
                <wp:positionH relativeFrom="column">
                  <wp:posOffset>3060456</wp:posOffset>
                </wp:positionH>
                <wp:positionV relativeFrom="paragraph">
                  <wp:posOffset>27940</wp:posOffset>
                </wp:positionV>
                <wp:extent cx="33623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215837" id="Straight Connector 2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pt,2.2pt" to="50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" strokecolor="black [3040]"/>
            </w:pict>
          </mc:Fallback>
        </mc:AlternateContent>
      </w:r>
    </w:p>
    <w:p w14:paraId="2AC3AD4D" w14:textId="77777777" w:rsidR="0006221B" w:rsidRDefault="0006221B" w:rsidP="0006221B">
      <w:pPr>
        <w:pStyle w:val="ListParagraph"/>
        <w:numPr>
          <w:ilvl w:val="0"/>
          <w:numId w:val="44"/>
        </w:numPr>
        <w:spacing w:after="0" w:line="240" w:lineRule="auto"/>
        <w:ind w:left="709" w:hanging="357"/>
        <w:rPr>
          <w:b/>
        </w:rPr>
      </w:pPr>
      <w:r>
        <w:rPr>
          <w:b/>
        </w:rPr>
        <w:t xml:space="preserve">5 (Lima) KEKUATAN DAN KELEMAHAN 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4447"/>
        <w:gridCol w:w="4621"/>
      </w:tblGrid>
      <w:tr w:rsidR="0006221B" w14:paraId="2D33BF23" w14:textId="77777777" w:rsidTr="0006221B">
        <w:trPr>
          <w:trHeight w:val="412"/>
        </w:trPr>
        <w:tc>
          <w:tcPr>
            <w:tcW w:w="4447" w:type="dxa"/>
          </w:tcPr>
          <w:p w14:paraId="2FDC3133" w14:textId="77777777" w:rsidR="0006221B" w:rsidRPr="00782386" w:rsidRDefault="0006221B" w:rsidP="0006221B">
            <w:pPr>
              <w:jc w:val="center"/>
              <w:rPr>
                <w:b/>
              </w:rPr>
            </w:pPr>
            <w:r>
              <w:rPr>
                <w:b/>
              </w:rPr>
              <w:t>KEKUATAN</w:t>
            </w:r>
          </w:p>
        </w:tc>
        <w:tc>
          <w:tcPr>
            <w:tcW w:w="4621" w:type="dxa"/>
          </w:tcPr>
          <w:p w14:paraId="2D583D48" w14:textId="77777777" w:rsidR="0006221B" w:rsidRPr="00782386" w:rsidRDefault="0006221B" w:rsidP="0006221B">
            <w:pPr>
              <w:jc w:val="center"/>
              <w:rPr>
                <w:b/>
              </w:rPr>
            </w:pPr>
            <w:r>
              <w:rPr>
                <w:b/>
              </w:rPr>
              <w:t>KELEMAHAN</w:t>
            </w:r>
          </w:p>
        </w:tc>
      </w:tr>
      <w:tr w:rsidR="0006221B" w14:paraId="385E7F12" w14:textId="77777777" w:rsidTr="0006221B">
        <w:tc>
          <w:tcPr>
            <w:tcW w:w="4447" w:type="dxa"/>
          </w:tcPr>
          <w:p w14:paraId="35385C3C" w14:textId="511EA33F" w:rsidR="0006221B" w:rsidRPr="00BB3468" w:rsidRDefault="006170FD" w:rsidP="005B6F21">
            <w:pPr>
              <w:ind w:left="0"/>
            </w:pPr>
            <w:proofErr w:type="spellStart"/>
            <w:r>
              <w:t>Rajin</w:t>
            </w:r>
            <w:proofErr w:type="spellEnd"/>
          </w:p>
        </w:tc>
        <w:tc>
          <w:tcPr>
            <w:tcW w:w="4621" w:type="dxa"/>
          </w:tcPr>
          <w:p w14:paraId="4E373E51" w14:textId="6D36451C" w:rsidR="0006221B" w:rsidRPr="00BB3468" w:rsidRDefault="006170FD" w:rsidP="0006221B">
            <w:proofErr w:type="spellStart"/>
            <w:r>
              <w:t>Pemalu</w:t>
            </w:r>
            <w:proofErr w:type="spellEnd"/>
            <w:r>
              <w:t xml:space="preserve"> </w:t>
            </w:r>
          </w:p>
        </w:tc>
      </w:tr>
      <w:tr w:rsidR="0006221B" w14:paraId="6EED6092" w14:textId="77777777" w:rsidTr="0006221B">
        <w:tc>
          <w:tcPr>
            <w:tcW w:w="4447" w:type="dxa"/>
          </w:tcPr>
          <w:p w14:paraId="1C3DA09F" w14:textId="7476CB2F" w:rsidR="0006221B" w:rsidRPr="00BB3468" w:rsidRDefault="006170FD" w:rsidP="006170FD">
            <w:pPr>
              <w:ind w:left="0"/>
            </w:pPr>
            <w:proofErr w:type="spellStart"/>
            <w:r>
              <w:t>Senang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4621" w:type="dxa"/>
          </w:tcPr>
          <w:p w14:paraId="0347A764" w14:textId="16A6E766" w:rsidR="0006221B" w:rsidRPr="00BB3468" w:rsidRDefault="006170FD" w:rsidP="0006221B">
            <w:proofErr w:type="spellStart"/>
            <w:r>
              <w:t>Kadang</w:t>
            </w:r>
            <w:proofErr w:type="spellEnd"/>
            <w:r>
              <w:t xml:space="preserve"> </w:t>
            </w:r>
            <w:proofErr w:type="spellStart"/>
            <w:r>
              <w:t>pelupa</w:t>
            </w:r>
            <w:proofErr w:type="spellEnd"/>
          </w:p>
        </w:tc>
      </w:tr>
      <w:tr w:rsidR="0006221B" w14:paraId="70F18988" w14:textId="77777777" w:rsidTr="0006221B">
        <w:tc>
          <w:tcPr>
            <w:tcW w:w="4447" w:type="dxa"/>
          </w:tcPr>
          <w:p w14:paraId="239EB88E" w14:textId="6A78DEBA" w:rsidR="0006221B" w:rsidRPr="00BB3468" w:rsidRDefault="006170FD" w:rsidP="006170FD">
            <w:pPr>
              <w:ind w:left="0"/>
            </w:pPr>
            <w:proofErr w:type="spellStart"/>
            <w:r>
              <w:t>Jujur</w:t>
            </w:r>
            <w:proofErr w:type="spellEnd"/>
          </w:p>
        </w:tc>
        <w:tc>
          <w:tcPr>
            <w:tcW w:w="4621" w:type="dxa"/>
          </w:tcPr>
          <w:p w14:paraId="1B1ADF34" w14:textId="1CFB7459" w:rsidR="0006221B" w:rsidRPr="00BB3468" w:rsidRDefault="006170FD" w:rsidP="0006221B">
            <w:proofErr w:type="spellStart"/>
            <w:r>
              <w:t>Kurang</w:t>
            </w:r>
            <w:proofErr w:type="spellEnd"/>
            <w:r>
              <w:t xml:space="preserve"> focus</w:t>
            </w:r>
          </w:p>
        </w:tc>
      </w:tr>
      <w:tr w:rsidR="005B6F21" w14:paraId="27F1387C" w14:textId="77777777" w:rsidTr="0006221B">
        <w:tc>
          <w:tcPr>
            <w:tcW w:w="4447" w:type="dxa"/>
          </w:tcPr>
          <w:p w14:paraId="7D3616B8" w14:textId="7496E457" w:rsidR="005B6F21" w:rsidRPr="00BB3468" w:rsidRDefault="006170FD" w:rsidP="006170FD">
            <w:pPr>
              <w:ind w:left="0"/>
            </w:pPr>
            <w:r>
              <w:t xml:space="preserve">Ramah </w:t>
            </w:r>
          </w:p>
        </w:tc>
        <w:tc>
          <w:tcPr>
            <w:tcW w:w="4621" w:type="dxa"/>
          </w:tcPr>
          <w:p w14:paraId="1F129BD7" w14:textId="0C7DBC3D" w:rsidR="005B6F21" w:rsidRPr="00BB3468" w:rsidRDefault="00BF2A60" w:rsidP="0006221B">
            <w:proofErr w:type="spellStart"/>
            <w:r>
              <w:t>Kadang</w:t>
            </w:r>
            <w:proofErr w:type="spellEnd"/>
            <w:r>
              <w:t xml:space="preserve"> </w:t>
            </w:r>
            <w:proofErr w:type="spellStart"/>
            <w:r>
              <w:t>merasa</w:t>
            </w:r>
            <w:proofErr w:type="spellEnd"/>
            <w:r>
              <w:t xml:space="preserve"> lelah </w:t>
            </w:r>
            <w:proofErr w:type="spellStart"/>
            <w:r>
              <w:t>atau</w:t>
            </w:r>
            <w:proofErr w:type="spellEnd"/>
            <w:r>
              <w:t xml:space="preserve"> cape berlebihan</w:t>
            </w:r>
            <w:bookmarkStart w:id="0" w:name="_GoBack"/>
            <w:bookmarkEnd w:id="0"/>
          </w:p>
        </w:tc>
      </w:tr>
      <w:tr w:rsidR="005B6F21" w14:paraId="7C1E02E8" w14:textId="77777777" w:rsidTr="0006221B">
        <w:tc>
          <w:tcPr>
            <w:tcW w:w="4447" w:type="dxa"/>
          </w:tcPr>
          <w:p w14:paraId="6C10BB6B" w14:textId="2C83D2C5" w:rsidR="005B6F21" w:rsidRPr="00BB3468" w:rsidRDefault="006170FD" w:rsidP="006170FD">
            <w:pPr>
              <w:ind w:left="0"/>
            </w:pP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</w:p>
        </w:tc>
        <w:tc>
          <w:tcPr>
            <w:tcW w:w="4621" w:type="dxa"/>
          </w:tcPr>
          <w:p w14:paraId="58F2F7EC" w14:textId="23C95DD5" w:rsidR="005B6F21" w:rsidRPr="00BB3468" w:rsidRDefault="006170FD" w:rsidP="0006221B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fasih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berbahasa</w:t>
            </w:r>
            <w:proofErr w:type="spellEnd"/>
            <w:r>
              <w:t xml:space="preserve"> </w:t>
            </w:r>
            <w:proofErr w:type="spellStart"/>
            <w:r>
              <w:t>asing</w:t>
            </w:r>
            <w:proofErr w:type="spellEnd"/>
          </w:p>
        </w:tc>
      </w:tr>
      <w:tr w:rsidR="005B6F21" w14:paraId="4A6B1CAD" w14:textId="77777777" w:rsidTr="0006221B">
        <w:tc>
          <w:tcPr>
            <w:tcW w:w="4447" w:type="dxa"/>
          </w:tcPr>
          <w:p w14:paraId="266266E2" w14:textId="6E58A3A1" w:rsidR="005B6F21" w:rsidRPr="00BB3468" w:rsidRDefault="006170FD" w:rsidP="006170FD">
            <w:pPr>
              <w:ind w:left="0"/>
            </w:pPr>
            <w:proofErr w:type="spellStart"/>
            <w:r>
              <w:t>Sopan</w:t>
            </w:r>
            <w:proofErr w:type="spellEnd"/>
            <w:r>
              <w:t xml:space="preserve"> </w:t>
            </w:r>
            <w:proofErr w:type="spellStart"/>
            <w:r w:rsidR="00186943">
              <w:t>santun</w:t>
            </w:r>
            <w:proofErr w:type="spellEnd"/>
          </w:p>
        </w:tc>
        <w:tc>
          <w:tcPr>
            <w:tcW w:w="4621" w:type="dxa"/>
          </w:tcPr>
          <w:p w14:paraId="2811B575" w14:textId="1FC55328" w:rsidR="005B6F21" w:rsidRPr="00BB3468" w:rsidRDefault="006170FD" w:rsidP="0006221B">
            <w:proofErr w:type="spellStart"/>
            <w:r>
              <w:t>Suka</w:t>
            </w:r>
            <w:proofErr w:type="spellEnd"/>
            <w:r>
              <w:t xml:space="preserve"> </w:t>
            </w:r>
            <w:proofErr w:type="spellStart"/>
            <w:r>
              <w:t>terburu-buru</w:t>
            </w:r>
            <w:proofErr w:type="spellEnd"/>
          </w:p>
        </w:tc>
      </w:tr>
    </w:tbl>
    <w:p w14:paraId="0A37E427" w14:textId="77777777" w:rsidR="0006221B" w:rsidRDefault="0006221B" w:rsidP="0006221B">
      <w:pPr>
        <w:pStyle w:val="ListParagraph"/>
        <w:spacing w:after="0" w:line="240" w:lineRule="auto"/>
        <w:ind w:left="360"/>
        <w:rPr>
          <w:b/>
        </w:rPr>
      </w:pPr>
    </w:p>
    <w:p w14:paraId="1D3874B3" w14:textId="77777777" w:rsidR="0006221B" w:rsidRPr="0006221B" w:rsidRDefault="004C5603" w:rsidP="0006221B">
      <w:pPr>
        <w:pStyle w:val="ListParagraph"/>
        <w:numPr>
          <w:ilvl w:val="0"/>
          <w:numId w:val="44"/>
        </w:numPr>
        <w:spacing w:after="0" w:line="240" w:lineRule="auto"/>
        <w:ind w:left="709"/>
        <w:rPr>
          <w:b/>
        </w:rPr>
      </w:pPr>
      <w:r>
        <w:rPr>
          <w:b/>
        </w:rPr>
        <w:t>KEMAMPUAN</w:t>
      </w:r>
      <w:r w:rsidR="0006221B" w:rsidRPr="0006221B">
        <w:rPr>
          <w:b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7225"/>
        <w:gridCol w:w="1843"/>
      </w:tblGrid>
      <w:tr w:rsidR="0006221B" w14:paraId="22C30ACD" w14:textId="77777777" w:rsidTr="0046726A">
        <w:trPr>
          <w:trHeight w:val="412"/>
        </w:trPr>
        <w:tc>
          <w:tcPr>
            <w:tcW w:w="7225" w:type="dxa"/>
          </w:tcPr>
          <w:p w14:paraId="19E1CA46" w14:textId="77777777" w:rsidR="0006221B" w:rsidRPr="00782386" w:rsidRDefault="0006221B" w:rsidP="00620A8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Kemampuan</w:t>
            </w:r>
            <w:proofErr w:type="spellEnd"/>
          </w:p>
        </w:tc>
        <w:tc>
          <w:tcPr>
            <w:tcW w:w="1843" w:type="dxa"/>
          </w:tcPr>
          <w:p w14:paraId="0619B1B4" w14:textId="77777777" w:rsidR="0006221B" w:rsidRPr="00782386" w:rsidRDefault="0006221B" w:rsidP="00620A8F">
            <w:pPr>
              <w:jc w:val="center"/>
              <w:rPr>
                <w:b/>
              </w:rPr>
            </w:pPr>
            <w:r>
              <w:rPr>
                <w:b/>
              </w:rPr>
              <w:t>Nilai 1 - 10</w:t>
            </w:r>
          </w:p>
        </w:tc>
      </w:tr>
      <w:tr w:rsidR="0006221B" w14:paraId="1A8A5AC4" w14:textId="77777777" w:rsidTr="0046726A">
        <w:tc>
          <w:tcPr>
            <w:tcW w:w="7225" w:type="dxa"/>
          </w:tcPr>
          <w:p w14:paraId="2F822E18" w14:textId="68F8162D" w:rsidR="0006221B" w:rsidRPr="00BD64B3" w:rsidRDefault="006170FD" w:rsidP="0046726A">
            <w:pPr>
              <w:ind w:left="0"/>
              <w:rPr>
                <w:i/>
              </w:rPr>
            </w:pPr>
            <w:r>
              <w:rPr>
                <w:i/>
              </w:rPr>
              <w:t>Laravel</w:t>
            </w:r>
          </w:p>
        </w:tc>
        <w:tc>
          <w:tcPr>
            <w:tcW w:w="1843" w:type="dxa"/>
          </w:tcPr>
          <w:p w14:paraId="302F1D78" w14:textId="633ABB56" w:rsidR="0006221B" w:rsidRPr="00BD64B3" w:rsidRDefault="00A24BA8" w:rsidP="00620A8F">
            <w:pPr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06221B" w14:paraId="5C8971D5" w14:textId="77777777" w:rsidTr="0046726A">
        <w:tc>
          <w:tcPr>
            <w:tcW w:w="7225" w:type="dxa"/>
          </w:tcPr>
          <w:p w14:paraId="48C8C055" w14:textId="6EE3CB73" w:rsidR="0006221B" w:rsidRPr="00BD64B3" w:rsidRDefault="006170FD" w:rsidP="0046726A">
            <w:pPr>
              <w:ind w:left="0"/>
              <w:rPr>
                <w:i/>
              </w:rPr>
            </w:pPr>
            <w:r>
              <w:rPr>
                <w:i/>
              </w:rPr>
              <w:t>Php</w:t>
            </w:r>
          </w:p>
        </w:tc>
        <w:tc>
          <w:tcPr>
            <w:tcW w:w="1843" w:type="dxa"/>
          </w:tcPr>
          <w:p w14:paraId="58876062" w14:textId="13067A9B" w:rsidR="0006221B" w:rsidRPr="00BD64B3" w:rsidRDefault="00A24BA8" w:rsidP="00620A8F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06221B" w14:paraId="24C2A985" w14:textId="77777777" w:rsidTr="0046726A">
        <w:tc>
          <w:tcPr>
            <w:tcW w:w="7225" w:type="dxa"/>
          </w:tcPr>
          <w:p w14:paraId="1FE0D73E" w14:textId="0DDB4A94" w:rsidR="0006221B" w:rsidRPr="00BD64B3" w:rsidRDefault="006170FD" w:rsidP="006170FD">
            <w:pPr>
              <w:ind w:left="0"/>
            </w:pPr>
            <w:proofErr w:type="spellStart"/>
            <w:r>
              <w:t>Mysql</w:t>
            </w:r>
            <w:proofErr w:type="spellEnd"/>
            <w:r>
              <w:t xml:space="preserve"> </w:t>
            </w:r>
          </w:p>
        </w:tc>
        <w:tc>
          <w:tcPr>
            <w:tcW w:w="1843" w:type="dxa"/>
          </w:tcPr>
          <w:p w14:paraId="0FAE175B" w14:textId="7A9A42C7" w:rsidR="0006221B" w:rsidRPr="00BD64B3" w:rsidRDefault="00A24BA8" w:rsidP="00620A8F">
            <w:r>
              <w:t>8</w:t>
            </w:r>
          </w:p>
        </w:tc>
      </w:tr>
      <w:tr w:rsidR="0006221B" w14:paraId="07B33595" w14:textId="77777777" w:rsidTr="0046726A">
        <w:tc>
          <w:tcPr>
            <w:tcW w:w="7225" w:type="dxa"/>
          </w:tcPr>
          <w:p w14:paraId="5AEE1447" w14:textId="53928491" w:rsidR="0006221B" w:rsidRPr="00BD64B3" w:rsidRDefault="006170FD" w:rsidP="006170FD">
            <w:pPr>
              <w:ind w:left="0"/>
            </w:pPr>
            <w:r>
              <w:t xml:space="preserve">CodeIgniter </w:t>
            </w:r>
          </w:p>
        </w:tc>
        <w:tc>
          <w:tcPr>
            <w:tcW w:w="1843" w:type="dxa"/>
          </w:tcPr>
          <w:p w14:paraId="7A8CD423" w14:textId="0B00CE86" w:rsidR="0006221B" w:rsidRPr="00BD64B3" w:rsidRDefault="00A24BA8" w:rsidP="00620A8F">
            <w:r>
              <w:t>6</w:t>
            </w:r>
          </w:p>
        </w:tc>
      </w:tr>
      <w:tr w:rsidR="0006221B" w14:paraId="57DCC7FD" w14:textId="77777777" w:rsidTr="0046726A">
        <w:tc>
          <w:tcPr>
            <w:tcW w:w="7225" w:type="dxa"/>
          </w:tcPr>
          <w:p w14:paraId="011B5A24" w14:textId="739CC560" w:rsidR="0006221B" w:rsidRPr="00BD64B3" w:rsidRDefault="006170FD" w:rsidP="006170FD">
            <w:pPr>
              <w:ind w:left="0"/>
            </w:pPr>
            <w:r>
              <w:lastRenderedPageBreak/>
              <w:t>Quality Assurance</w:t>
            </w:r>
          </w:p>
        </w:tc>
        <w:tc>
          <w:tcPr>
            <w:tcW w:w="1843" w:type="dxa"/>
          </w:tcPr>
          <w:p w14:paraId="115DD5B9" w14:textId="38FF9278" w:rsidR="0006221B" w:rsidRPr="00BD64B3" w:rsidRDefault="00A24BA8" w:rsidP="00620A8F">
            <w:r>
              <w:t>6</w:t>
            </w:r>
          </w:p>
        </w:tc>
      </w:tr>
      <w:tr w:rsidR="0006221B" w14:paraId="6DFA36E3" w14:textId="77777777" w:rsidTr="0046726A">
        <w:tc>
          <w:tcPr>
            <w:tcW w:w="7225" w:type="dxa"/>
          </w:tcPr>
          <w:p w14:paraId="4BF11993" w14:textId="4C5B0E12" w:rsidR="0006221B" w:rsidRPr="00BD64B3" w:rsidRDefault="006170FD" w:rsidP="006170FD">
            <w:pPr>
              <w:ind w:left="0"/>
            </w:pPr>
            <w:r>
              <w:t>Visual Studio Code</w:t>
            </w:r>
          </w:p>
        </w:tc>
        <w:tc>
          <w:tcPr>
            <w:tcW w:w="1843" w:type="dxa"/>
          </w:tcPr>
          <w:p w14:paraId="7B6F0AB2" w14:textId="5F31B2C0" w:rsidR="0006221B" w:rsidRPr="00BD64B3" w:rsidRDefault="00A24BA8" w:rsidP="00620A8F">
            <w:r>
              <w:t>7</w:t>
            </w:r>
          </w:p>
        </w:tc>
      </w:tr>
      <w:tr w:rsidR="00BD64B3" w14:paraId="418D3ED0" w14:textId="77777777" w:rsidTr="0046726A">
        <w:tc>
          <w:tcPr>
            <w:tcW w:w="7225" w:type="dxa"/>
          </w:tcPr>
          <w:p w14:paraId="331895C8" w14:textId="0316F130" w:rsidR="00BD64B3" w:rsidRPr="00BD64B3" w:rsidRDefault="00A24BA8" w:rsidP="006170FD">
            <w:pPr>
              <w:ind w:left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</w:p>
        </w:tc>
        <w:tc>
          <w:tcPr>
            <w:tcW w:w="1843" w:type="dxa"/>
          </w:tcPr>
          <w:p w14:paraId="5136E21C" w14:textId="10A347CB" w:rsidR="00BD64B3" w:rsidRPr="00BD64B3" w:rsidRDefault="00A24BA8" w:rsidP="00620A8F">
            <w:r>
              <w:t>5</w:t>
            </w:r>
          </w:p>
        </w:tc>
      </w:tr>
      <w:tr w:rsidR="00BD64B3" w14:paraId="1FC604C7" w14:textId="77777777" w:rsidTr="0046726A">
        <w:tc>
          <w:tcPr>
            <w:tcW w:w="7225" w:type="dxa"/>
          </w:tcPr>
          <w:p w14:paraId="62AF87F4" w14:textId="7910AFD2" w:rsidR="00BD64B3" w:rsidRPr="00BD64B3" w:rsidRDefault="00A24BA8" w:rsidP="00A24BA8">
            <w:pPr>
              <w:ind w:left="0"/>
            </w:pPr>
            <w:r>
              <w:t>Microsoft Office</w:t>
            </w:r>
          </w:p>
        </w:tc>
        <w:tc>
          <w:tcPr>
            <w:tcW w:w="1843" w:type="dxa"/>
          </w:tcPr>
          <w:p w14:paraId="02FF860B" w14:textId="103608CC" w:rsidR="00BD64B3" w:rsidRPr="00BD64B3" w:rsidRDefault="00A24BA8" w:rsidP="00620A8F">
            <w:r>
              <w:t>7</w:t>
            </w:r>
          </w:p>
        </w:tc>
      </w:tr>
      <w:tr w:rsidR="00BD64B3" w14:paraId="0C5419F7" w14:textId="77777777" w:rsidTr="0046726A">
        <w:tc>
          <w:tcPr>
            <w:tcW w:w="7225" w:type="dxa"/>
          </w:tcPr>
          <w:p w14:paraId="0AB2034A" w14:textId="156FF4FB" w:rsidR="00BD64B3" w:rsidRPr="00BD64B3" w:rsidRDefault="00BD64B3" w:rsidP="00A24BA8">
            <w:pPr>
              <w:ind w:left="0"/>
            </w:pPr>
          </w:p>
        </w:tc>
        <w:tc>
          <w:tcPr>
            <w:tcW w:w="1843" w:type="dxa"/>
          </w:tcPr>
          <w:p w14:paraId="6A34F2D1" w14:textId="77777777" w:rsidR="00BD64B3" w:rsidRPr="00BD64B3" w:rsidRDefault="00BD64B3" w:rsidP="00620A8F"/>
        </w:tc>
      </w:tr>
      <w:tr w:rsidR="00BD64B3" w14:paraId="1E1053C9" w14:textId="77777777" w:rsidTr="0046726A">
        <w:tc>
          <w:tcPr>
            <w:tcW w:w="7225" w:type="dxa"/>
          </w:tcPr>
          <w:p w14:paraId="1174CAA3" w14:textId="77777777" w:rsidR="00BD64B3" w:rsidRDefault="00BD64B3" w:rsidP="00A24BA8">
            <w:pPr>
              <w:ind w:left="0"/>
            </w:pPr>
          </w:p>
        </w:tc>
        <w:tc>
          <w:tcPr>
            <w:tcW w:w="1843" w:type="dxa"/>
          </w:tcPr>
          <w:p w14:paraId="488E81A4" w14:textId="77777777" w:rsidR="00BD64B3" w:rsidRDefault="00BD64B3" w:rsidP="00620A8F"/>
        </w:tc>
      </w:tr>
    </w:tbl>
    <w:p w14:paraId="736B0C60" w14:textId="77777777" w:rsidR="003B371F" w:rsidRDefault="003B371F" w:rsidP="00620A8F">
      <w:pPr>
        <w:tabs>
          <w:tab w:val="left" w:pos="1551"/>
        </w:tabs>
        <w:ind w:left="0"/>
      </w:pPr>
    </w:p>
    <w:p w14:paraId="6CC6AE37" w14:textId="77777777" w:rsidR="003B371F" w:rsidRDefault="003B371F">
      <w:r>
        <w:br w:type="page"/>
      </w:r>
    </w:p>
    <w:p w14:paraId="1D167130" w14:textId="77777777" w:rsidR="00D35FF1" w:rsidRPr="00FB4EF5" w:rsidRDefault="004C5603" w:rsidP="00FB4EF5">
      <w:pPr>
        <w:pStyle w:val="ListParagraph"/>
        <w:numPr>
          <w:ilvl w:val="0"/>
          <w:numId w:val="44"/>
        </w:numPr>
        <w:tabs>
          <w:tab w:val="left" w:pos="1551"/>
        </w:tabs>
        <w:ind w:left="709"/>
        <w:rPr>
          <w:b/>
          <w:lang w:val="id-ID"/>
        </w:rPr>
      </w:pPr>
      <w:r w:rsidRPr="00FB4EF5">
        <w:rPr>
          <w:b/>
          <w:lang w:val="id-ID"/>
        </w:rPr>
        <w:lastRenderedPageBreak/>
        <w:t>Portofolio Aplikasi/Projek/Produk yang pernah di buat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3469"/>
        <w:gridCol w:w="3020"/>
        <w:gridCol w:w="3581"/>
      </w:tblGrid>
      <w:tr w:rsidR="004C5603" w:rsidRPr="00782386" w14:paraId="67F2C703" w14:textId="77777777" w:rsidTr="004C5603">
        <w:trPr>
          <w:trHeight w:val="412"/>
        </w:trPr>
        <w:tc>
          <w:tcPr>
            <w:tcW w:w="3469" w:type="dxa"/>
          </w:tcPr>
          <w:p w14:paraId="01010600" w14:textId="77777777" w:rsidR="004C5603" w:rsidRPr="00782386" w:rsidRDefault="004C5603" w:rsidP="00620A8F">
            <w:pPr>
              <w:jc w:val="center"/>
              <w:rPr>
                <w:b/>
              </w:rPr>
            </w:pPr>
            <w:r>
              <w:rPr>
                <w:b/>
              </w:rPr>
              <w:t>APLIKASI YANG PERNAH DIBUAT</w:t>
            </w:r>
          </w:p>
        </w:tc>
        <w:tc>
          <w:tcPr>
            <w:tcW w:w="3020" w:type="dxa"/>
          </w:tcPr>
          <w:p w14:paraId="1F4FCD06" w14:textId="77777777" w:rsidR="004C5603" w:rsidRDefault="004C5603" w:rsidP="00620A8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SEBAGAI</w:t>
            </w:r>
          </w:p>
        </w:tc>
        <w:tc>
          <w:tcPr>
            <w:tcW w:w="3581" w:type="dxa"/>
          </w:tcPr>
          <w:p w14:paraId="53791A4C" w14:textId="77777777" w:rsidR="004C5603" w:rsidRPr="004C5603" w:rsidRDefault="004C5603" w:rsidP="00620A8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TEKNOLOGI YANG DIGUNAKAN</w:t>
            </w:r>
          </w:p>
        </w:tc>
      </w:tr>
      <w:tr w:rsidR="004C5603" w:rsidRPr="0046726A" w14:paraId="74DF3E08" w14:textId="77777777" w:rsidTr="004C5603">
        <w:tc>
          <w:tcPr>
            <w:tcW w:w="3469" w:type="dxa"/>
          </w:tcPr>
          <w:p w14:paraId="67C9A7BD" w14:textId="77777777" w:rsidR="004C5603" w:rsidRPr="00095F80" w:rsidRDefault="004C5603" w:rsidP="004C5603">
            <w:pPr>
              <w:ind w:left="0"/>
              <w:jc w:val="center"/>
            </w:pPr>
          </w:p>
        </w:tc>
        <w:tc>
          <w:tcPr>
            <w:tcW w:w="3020" w:type="dxa"/>
          </w:tcPr>
          <w:p w14:paraId="3E34DBD8" w14:textId="77777777" w:rsidR="0001400F" w:rsidRPr="00095F80" w:rsidRDefault="0001400F" w:rsidP="0001400F">
            <w:pPr>
              <w:jc w:val="center"/>
              <w:rPr>
                <w:lang w:val="id-ID"/>
              </w:rPr>
            </w:pPr>
          </w:p>
        </w:tc>
        <w:tc>
          <w:tcPr>
            <w:tcW w:w="3581" w:type="dxa"/>
          </w:tcPr>
          <w:p w14:paraId="0CE2D3AD" w14:textId="77777777" w:rsidR="004C5603" w:rsidRPr="00095F80" w:rsidRDefault="004C5603" w:rsidP="004C5603">
            <w:pPr>
              <w:jc w:val="center"/>
            </w:pPr>
          </w:p>
        </w:tc>
      </w:tr>
      <w:tr w:rsidR="004C5603" w:rsidRPr="0046726A" w14:paraId="62D4707C" w14:textId="77777777" w:rsidTr="004C5603">
        <w:tc>
          <w:tcPr>
            <w:tcW w:w="3469" w:type="dxa"/>
          </w:tcPr>
          <w:p w14:paraId="335B9CDD" w14:textId="77777777" w:rsidR="004C5603" w:rsidRPr="00095F80" w:rsidRDefault="004C5603" w:rsidP="00620A8F">
            <w:pPr>
              <w:ind w:left="0"/>
              <w:rPr>
                <w:i/>
              </w:rPr>
            </w:pPr>
          </w:p>
        </w:tc>
        <w:tc>
          <w:tcPr>
            <w:tcW w:w="3020" w:type="dxa"/>
          </w:tcPr>
          <w:p w14:paraId="5C9D89BF" w14:textId="77777777" w:rsidR="004C5603" w:rsidRPr="00095F80" w:rsidRDefault="004C5603" w:rsidP="00620A8F">
            <w:pPr>
              <w:rPr>
                <w:i/>
              </w:rPr>
            </w:pPr>
          </w:p>
        </w:tc>
        <w:tc>
          <w:tcPr>
            <w:tcW w:w="3581" w:type="dxa"/>
          </w:tcPr>
          <w:p w14:paraId="22BA5ED2" w14:textId="77777777" w:rsidR="004C5603" w:rsidRPr="00095F80" w:rsidRDefault="004C5603" w:rsidP="00620A8F">
            <w:pPr>
              <w:rPr>
                <w:i/>
              </w:rPr>
            </w:pPr>
          </w:p>
        </w:tc>
      </w:tr>
      <w:tr w:rsidR="004C5603" w:rsidRPr="00782386" w14:paraId="54A9D900" w14:textId="77777777" w:rsidTr="004C5603">
        <w:tc>
          <w:tcPr>
            <w:tcW w:w="3469" w:type="dxa"/>
          </w:tcPr>
          <w:p w14:paraId="0AEC28DB" w14:textId="77777777" w:rsidR="004C5603" w:rsidRPr="00095F80" w:rsidRDefault="004C5603" w:rsidP="00620A8F"/>
        </w:tc>
        <w:tc>
          <w:tcPr>
            <w:tcW w:w="3020" w:type="dxa"/>
          </w:tcPr>
          <w:p w14:paraId="20E80AF0" w14:textId="77777777" w:rsidR="004C5603" w:rsidRPr="00095F80" w:rsidRDefault="004C5603" w:rsidP="00620A8F"/>
        </w:tc>
        <w:tc>
          <w:tcPr>
            <w:tcW w:w="3581" w:type="dxa"/>
          </w:tcPr>
          <w:p w14:paraId="00F86791" w14:textId="77777777" w:rsidR="004C5603" w:rsidRPr="00095F80" w:rsidRDefault="004C5603" w:rsidP="00620A8F"/>
        </w:tc>
      </w:tr>
      <w:tr w:rsidR="004C5603" w:rsidRPr="00782386" w14:paraId="5090E312" w14:textId="77777777" w:rsidTr="004C5603">
        <w:tc>
          <w:tcPr>
            <w:tcW w:w="3469" w:type="dxa"/>
          </w:tcPr>
          <w:p w14:paraId="12F6BF1A" w14:textId="77777777" w:rsidR="004C5603" w:rsidRPr="00095F80" w:rsidRDefault="004C5603" w:rsidP="00620A8F"/>
        </w:tc>
        <w:tc>
          <w:tcPr>
            <w:tcW w:w="3020" w:type="dxa"/>
          </w:tcPr>
          <w:p w14:paraId="1F0E0F2E" w14:textId="77777777" w:rsidR="004C5603" w:rsidRPr="00095F80" w:rsidRDefault="004C5603" w:rsidP="00620A8F"/>
        </w:tc>
        <w:tc>
          <w:tcPr>
            <w:tcW w:w="3581" w:type="dxa"/>
          </w:tcPr>
          <w:p w14:paraId="79691D2B" w14:textId="77777777" w:rsidR="004C5603" w:rsidRPr="00095F80" w:rsidRDefault="004C5603" w:rsidP="00620A8F"/>
        </w:tc>
      </w:tr>
      <w:tr w:rsidR="004C5603" w:rsidRPr="00782386" w14:paraId="18E9EA65" w14:textId="77777777" w:rsidTr="004C5603">
        <w:tc>
          <w:tcPr>
            <w:tcW w:w="3469" w:type="dxa"/>
          </w:tcPr>
          <w:p w14:paraId="61640B78" w14:textId="77777777" w:rsidR="004C5603" w:rsidRPr="00095F80" w:rsidRDefault="004C5603" w:rsidP="00620A8F"/>
        </w:tc>
        <w:tc>
          <w:tcPr>
            <w:tcW w:w="3020" w:type="dxa"/>
          </w:tcPr>
          <w:p w14:paraId="5618E3F1" w14:textId="77777777" w:rsidR="004C5603" w:rsidRPr="00095F80" w:rsidRDefault="004C5603" w:rsidP="00620A8F"/>
        </w:tc>
        <w:tc>
          <w:tcPr>
            <w:tcW w:w="3581" w:type="dxa"/>
          </w:tcPr>
          <w:p w14:paraId="13ED7D3B" w14:textId="77777777" w:rsidR="004C5603" w:rsidRPr="00095F80" w:rsidRDefault="004C5603" w:rsidP="00620A8F"/>
        </w:tc>
      </w:tr>
    </w:tbl>
    <w:p w14:paraId="60D1F3BD" w14:textId="77777777" w:rsidR="00FB4EF5" w:rsidRDefault="00FB4EF5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71808BB3" w14:textId="77777777" w:rsidR="00FB4EF5" w:rsidRPr="005B6F21" w:rsidRDefault="00FB4EF5" w:rsidP="00FB4EF5">
      <w:pPr>
        <w:pStyle w:val="ListParagraph"/>
        <w:numPr>
          <w:ilvl w:val="0"/>
          <w:numId w:val="44"/>
        </w:numPr>
        <w:tabs>
          <w:tab w:val="left" w:pos="1551"/>
        </w:tabs>
        <w:ind w:left="426"/>
        <w:rPr>
          <w:b/>
          <w:lang w:val="id-ID"/>
        </w:rPr>
      </w:pPr>
      <w:r w:rsidRPr="00FB4EF5">
        <w:rPr>
          <w:b/>
          <w:lang w:val="id-ID"/>
        </w:rPr>
        <w:t>BPJS</w:t>
      </w:r>
    </w:p>
    <w:p w14:paraId="6B7C3D66" w14:textId="77777777" w:rsidR="005B6F21" w:rsidRPr="005B6F21" w:rsidRDefault="005B6F21" w:rsidP="005B6F21">
      <w:pPr>
        <w:tabs>
          <w:tab w:val="left" w:pos="1551"/>
        </w:tabs>
        <w:ind w:left="66"/>
        <w:rPr>
          <w:b/>
        </w:rPr>
      </w:pPr>
      <w:r>
        <w:rPr>
          <w:b/>
        </w:rPr>
        <w:t xml:space="preserve">NO KARTU </w:t>
      </w:r>
      <w:proofErr w:type="gramStart"/>
      <w:r>
        <w:rPr>
          <w:b/>
        </w:rPr>
        <w:t>KELUARGA :</w:t>
      </w:r>
      <w:proofErr w:type="gramEnd"/>
      <w:r>
        <w:rPr>
          <w:b/>
        </w:rPr>
        <w:t xml:space="preserve"> </w:t>
      </w:r>
      <w:r>
        <w:rPr>
          <w:sz w:val="22"/>
        </w:rPr>
        <w:t>…………………………………………………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3256"/>
        <w:gridCol w:w="3233"/>
        <w:gridCol w:w="3581"/>
      </w:tblGrid>
      <w:tr w:rsidR="00FB4EF5" w:rsidRPr="00782386" w14:paraId="11B20762" w14:textId="77777777" w:rsidTr="00FB4EF5">
        <w:trPr>
          <w:trHeight w:val="412"/>
        </w:trPr>
        <w:tc>
          <w:tcPr>
            <w:tcW w:w="3256" w:type="dxa"/>
            <w:vAlign w:val="center"/>
          </w:tcPr>
          <w:p w14:paraId="184C5723" w14:textId="77777777" w:rsidR="00FB4EF5" w:rsidRPr="00FB4EF5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ANGGOTA KELUARGA SESUAI KARTU KELUARGA</w:t>
            </w:r>
          </w:p>
        </w:tc>
        <w:tc>
          <w:tcPr>
            <w:tcW w:w="3233" w:type="dxa"/>
            <w:vAlign w:val="center"/>
          </w:tcPr>
          <w:p w14:paraId="43B78E8A" w14:textId="77777777" w:rsidR="00FB4EF5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 KELUARGA</w:t>
            </w:r>
          </w:p>
        </w:tc>
        <w:tc>
          <w:tcPr>
            <w:tcW w:w="3581" w:type="dxa"/>
            <w:vAlign w:val="center"/>
          </w:tcPr>
          <w:p w14:paraId="73E42024" w14:textId="77777777" w:rsidR="00FB4EF5" w:rsidRPr="004C5603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 BPJS</w:t>
            </w:r>
          </w:p>
        </w:tc>
      </w:tr>
      <w:tr w:rsidR="00FB4EF5" w:rsidRPr="0046726A" w14:paraId="7CB434C0" w14:textId="77777777" w:rsidTr="00FB4EF5">
        <w:tc>
          <w:tcPr>
            <w:tcW w:w="3256" w:type="dxa"/>
          </w:tcPr>
          <w:p w14:paraId="75D1E947" w14:textId="77777777" w:rsidR="00FB4EF5" w:rsidRPr="00274AA7" w:rsidRDefault="00BD64B3" w:rsidP="00274AA7">
            <w:pPr>
              <w:ind w:left="0"/>
              <w:jc w:val="center"/>
            </w:pPr>
            <w:proofErr w:type="spellStart"/>
            <w:r w:rsidRPr="00274AA7">
              <w:t>Eulis</w:t>
            </w:r>
            <w:proofErr w:type="spellEnd"/>
          </w:p>
        </w:tc>
        <w:tc>
          <w:tcPr>
            <w:tcW w:w="3233" w:type="dxa"/>
          </w:tcPr>
          <w:p w14:paraId="10EF4F38" w14:textId="77777777" w:rsidR="00FB4EF5" w:rsidRPr="00274AA7" w:rsidRDefault="00EC7057" w:rsidP="00274AA7">
            <w:pPr>
              <w:jc w:val="center"/>
            </w:pPr>
            <w:proofErr w:type="spellStart"/>
            <w:r w:rsidRPr="00274AA7">
              <w:t>Ibu</w:t>
            </w:r>
            <w:proofErr w:type="spellEnd"/>
          </w:p>
        </w:tc>
        <w:tc>
          <w:tcPr>
            <w:tcW w:w="3581" w:type="dxa"/>
          </w:tcPr>
          <w:p w14:paraId="47BEC5B9" w14:textId="77777777" w:rsidR="00FB4EF5" w:rsidRPr="00885A12" w:rsidRDefault="005B6F21" w:rsidP="00274AA7">
            <w:pPr>
              <w:jc w:val="center"/>
            </w:pPr>
            <w:r>
              <w:t>7581211022440</w:t>
            </w:r>
          </w:p>
        </w:tc>
      </w:tr>
      <w:tr w:rsidR="00FB4EF5" w:rsidRPr="0046726A" w14:paraId="45C895AC" w14:textId="77777777" w:rsidTr="00FB4EF5">
        <w:tc>
          <w:tcPr>
            <w:tcW w:w="3256" w:type="dxa"/>
          </w:tcPr>
          <w:p w14:paraId="2858B531" w14:textId="77777777" w:rsidR="00FB4EF5" w:rsidRPr="00274AA7" w:rsidRDefault="00BD64B3" w:rsidP="00274AA7">
            <w:pPr>
              <w:ind w:left="0"/>
              <w:jc w:val="center"/>
            </w:pPr>
            <w:proofErr w:type="spellStart"/>
            <w:r w:rsidRPr="00274AA7">
              <w:t>Dewi</w:t>
            </w:r>
            <w:proofErr w:type="spellEnd"/>
            <w:r w:rsidRPr="00274AA7">
              <w:t xml:space="preserve"> </w:t>
            </w:r>
            <w:proofErr w:type="spellStart"/>
            <w:r w:rsidRPr="00274AA7">
              <w:t>Yuliani</w:t>
            </w:r>
            <w:r w:rsidR="00274AA7" w:rsidRPr="00274AA7">
              <w:t>n</w:t>
            </w:r>
            <w:r w:rsidRPr="00274AA7">
              <w:t>gsih</w:t>
            </w:r>
            <w:proofErr w:type="spellEnd"/>
          </w:p>
        </w:tc>
        <w:tc>
          <w:tcPr>
            <w:tcW w:w="3233" w:type="dxa"/>
          </w:tcPr>
          <w:p w14:paraId="6E2BF3FC" w14:textId="77777777" w:rsidR="00FB4EF5" w:rsidRPr="00274AA7" w:rsidRDefault="00EC7057" w:rsidP="00274AA7">
            <w:pPr>
              <w:jc w:val="center"/>
            </w:pPr>
            <w:r w:rsidRPr="00274AA7">
              <w:t>kaka</w:t>
            </w:r>
          </w:p>
        </w:tc>
        <w:tc>
          <w:tcPr>
            <w:tcW w:w="3581" w:type="dxa"/>
          </w:tcPr>
          <w:p w14:paraId="273C0CED" w14:textId="77777777" w:rsidR="00FB4EF5" w:rsidRPr="00885A12" w:rsidRDefault="005B6F21" w:rsidP="00274AA7">
            <w:pPr>
              <w:jc w:val="center"/>
            </w:pPr>
            <w:r>
              <w:t>CONTOH</w:t>
            </w:r>
          </w:p>
        </w:tc>
      </w:tr>
      <w:tr w:rsidR="00FB4EF5" w:rsidRPr="00782386" w14:paraId="09EC7D0C" w14:textId="77777777" w:rsidTr="00FB4EF5">
        <w:tc>
          <w:tcPr>
            <w:tcW w:w="3256" w:type="dxa"/>
          </w:tcPr>
          <w:p w14:paraId="3B22BC74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14:paraId="3EA4873B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48E4BB26" w14:textId="77777777" w:rsidR="00FB4EF5" w:rsidRPr="00274AA7" w:rsidRDefault="00FB4EF5" w:rsidP="00274AA7">
            <w:pPr>
              <w:jc w:val="center"/>
            </w:pPr>
          </w:p>
        </w:tc>
      </w:tr>
      <w:tr w:rsidR="00FB4EF5" w:rsidRPr="00782386" w14:paraId="52F7BE36" w14:textId="77777777" w:rsidTr="00FB4EF5">
        <w:tc>
          <w:tcPr>
            <w:tcW w:w="3256" w:type="dxa"/>
          </w:tcPr>
          <w:p w14:paraId="5085D979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14:paraId="39F4E5ED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03258F51" w14:textId="77777777" w:rsidR="00FB4EF5" w:rsidRPr="00274AA7" w:rsidRDefault="00FB4EF5" w:rsidP="00274AA7">
            <w:pPr>
              <w:jc w:val="center"/>
            </w:pPr>
          </w:p>
        </w:tc>
      </w:tr>
      <w:tr w:rsidR="00FB4EF5" w:rsidRPr="00782386" w14:paraId="1BA9D429" w14:textId="77777777" w:rsidTr="00FB4EF5">
        <w:tc>
          <w:tcPr>
            <w:tcW w:w="3256" w:type="dxa"/>
          </w:tcPr>
          <w:p w14:paraId="054908C5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14:paraId="5DE22E4E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49173DC7" w14:textId="77777777" w:rsidR="00FB4EF5" w:rsidRPr="00274AA7" w:rsidRDefault="00FB4EF5" w:rsidP="00274AA7">
            <w:pPr>
              <w:jc w:val="center"/>
            </w:pPr>
          </w:p>
        </w:tc>
      </w:tr>
      <w:tr w:rsidR="00FB4EF5" w:rsidRPr="00782386" w14:paraId="19D10DA9" w14:textId="77777777" w:rsidTr="00FB4EF5">
        <w:tc>
          <w:tcPr>
            <w:tcW w:w="3256" w:type="dxa"/>
          </w:tcPr>
          <w:p w14:paraId="5D3CECB4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14:paraId="05519DFF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2726E2A1" w14:textId="77777777" w:rsidR="00FB4EF5" w:rsidRPr="00274AA7" w:rsidRDefault="00FB4EF5" w:rsidP="00274AA7">
            <w:pPr>
              <w:jc w:val="center"/>
            </w:pPr>
          </w:p>
        </w:tc>
      </w:tr>
    </w:tbl>
    <w:p w14:paraId="0405D7B4" w14:textId="77777777" w:rsidR="00FB4EF5" w:rsidRDefault="00FB4EF5" w:rsidP="00FB4EF5">
      <w:pPr>
        <w:tabs>
          <w:tab w:val="left" w:pos="1551"/>
        </w:tabs>
        <w:ind w:left="0"/>
        <w:rPr>
          <w:lang w:val="id-ID"/>
        </w:rPr>
      </w:pPr>
      <w:r>
        <w:rPr>
          <w:lang w:val="id-ID"/>
        </w:rPr>
        <w:br/>
      </w:r>
    </w:p>
    <w:p w14:paraId="6F30B68E" w14:textId="77777777" w:rsidR="005B6F21" w:rsidRPr="005B6F21" w:rsidRDefault="005B6F21" w:rsidP="005B6F21">
      <w:pPr>
        <w:pStyle w:val="ListParagraph"/>
        <w:numPr>
          <w:ilvl w:val="0"/>
          <w:numId w:val="44"/>
        </w:numPr>
        <w:rPr>
          <w:b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DED5C9" wp14:editId="53BC75A8">
                <wp:simplePos x="0" y="0"/>
                <wp:positionH relativeFrom="column">
                  <wp:posOffset>3865506</wp:posOffset>
                </wp:positionH>
                <wp:positionV relativeFrom="paragraph">
                  <wp:posOffset>149860</wp:posOffset>
                </wp:positionV>
                <wp:extent cx="1944370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44ACB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35pt,11.8pt" to="457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" strokecolor="black [3040]"/>
            </w:pict>
          </mc:Fallback>
        </mc:AlternateContent>
      </w:r>
      <w:r w:rsidRPr="005B6F21">
        <w:rPr>
          <w:b/>
        </w:rPr>
        <w:t xml:space="preserve">MINIMUM GAJI YANG ANDA </w:t>
      </w:r>
      <w:proofErr w:type="gramStart"/>
      <w:r w:rsidRPr="005B6F21">
        <w:rPr>
          <w:b/>
        </w:rPr>
        <w:t>HARAPKAN :</w:t>
      </w:r>
      <w:proofErr w:type="gramEnd"/>
      <w:r w:rsidRPr="005B6F21">
        <w:rPr>
          <w:b/>
        </w:rPr>
        <w:t xml:space="preserve"> RP.</w:t>
      </w:r>
    </w:p>
    <w:p w14:paraId="3AD85F32" w14:textId="77777777" w:rsidR="005B6F21" w:rsidRDefault="005B6F21" w:rsidP="005B6F21">
      <w:pPr>
        <w:pStyle w:val="ListParagraph"/>
        <w:ind w:left="-66"/>
        <w:rPr>
          <w:b/>
        </w:rPr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FA8E9C" wp14:editId="4A3DFC0B">
                <wp:simplePos x="0" y="0"/>
                <wp:positionH relativeFrom="column">
                  <wp:posOffset>3058955</wp:posOffset>
                </wp:positionH>
                <wp:positionV relativeFrom="paragraph">
                  <wp:posOffset>159483</wp:posOffset>
                </wp:positionV>
                <wp:extent cx="33623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A87783" id="Straight Connector 2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85pt,12.55pt" to="50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" strokecolor="black [3040]"/>
            </w:pict>
          </mc:Fallback>
        </mc:AlternateContent>
      </w:r>
      <w:r>
        <w:rPr>
          <w:b/>
        </w:rPr>
        <w:tab/>
      </w:r>
      <w:r>
        <w:rPr>
          <w:b/>
        </w:rPr>
        <w:tab/>
        <w:t xml:space="preserve"> ALASAN HARAPAN GAJI </w:t>
      </w:r>
      <w:proofErr w:type="gramStart"/>
      <w:r>
        <w:rPr>
          <w:b/>
        </w:rPr>
        <w:t>DIATAS :</w:t>
      </w:r>
      <w:proofErr w:type="gramEnd"/>
    </w:p>
    <w:p w14:paraId="19C8D383" w14:textId="77777777" w:rsidR="005B6F21" w:rsidRDefault="005B6F21" w:rsidP="005B6F21">
      <w:pPr>
        <w:pStyle w:val="ListParagraph"/>
        <w:ind w:left="-66"/>
        <w:rPr>
          <w:b/>
        </w:rPr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FB1820" wp14:editId="29D94D35">
                <wp:simplePos x="0" y="0"/>
                <wp:positionH relativeFrom="column">
                  <wp:posOffset>3055766</wp:posOffset>
                </wp:positionH>
                <wp:positionV relativeFrom="paragraph">
                  <wp:posOffset>196850</wp:posOffset>
                </wp:positionV>
                <wp:extent cx="33623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A45C7C" id="Straight Connector 2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6pt,15.5pt" to="505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" strokecolor="black [3040]"/>
            </w:pict>
          </mc:Fallback>
        </mc:AlternateContent>
      </w:r>
    </w:p>
    <w:p w14:paraId="486713F8" w14:textId="77777777" w:rsidR="005B6F21" w:rsidRDefault="005B6F21" w:rsidP="005B6F21">
      <w:pPr>
        <w:pStyle w:val="ListParagraph"/>
        <w:ind w:left="-66"/>
        <w:rPr>
          <w:b/>
        </w:rPr>
      </w:pPr>
    </w:p>
    <w:p w14:paraId="3575E098" w14:textId="77777777" w:rsidR="005E2495" w:rsidRDefault="005B6F21" w:rsidP="003B371F">
      <w:pPr>
        <w:pStyle w:val="ListParagraph"/>
        <w:ind w:left="-66"/>
        <w:rPr>
          <w:lang w:val="id-ID"/>
        </w:rPr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73ABF8" wp14:editId="40990809">
                <wp:simplePos x="0" y="0"/>
                <wp:positionH relativeFrom="column">
                  <wp:posOffset>3060456</wp:posOffset>
                </wp:positionH>
                <wp:positionV relativeFrom="paragraph">
                  <wp:posOffset>27940</wp:posOffset>
                </wp:positionV>
                <wp:extent cx="33623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0E88F" id="Straight Connector 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pt,2.2pt" to="50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" strokecolor="black [3040]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3055"/>
        <w:gridCol w:w="3809"/>
      </w:tblGrid>
      <w:tr w:rsidR="005B6F21" w14:paraId="61CB2BE5" w14:textId="77777777" w:rsidTr="005B6F21">
        <w:tc>
          <w:tcPr>
            <w:tcW w:w="3432" w:type="dxa"/>
          </w:tcPr>
          <w:p w14:paraId="0635F659" w14:textId="77777777"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055" w:type="dxa"/>
          </w:tcPr>
          <w:p w14:paraId="5F38609D" w14:textId="77777777"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809" w:type="dxa"/>
          </w:tcPr>
          <w:p w14:paraId="10DF4E4A" w14:textId="77777777" w:rsidR="005B6F21" w:rsidRPr="005B6F21" w:rsidRDefault="005B6F21" w:rsidP="003B371F">
            <w:pPr>
              <w:ind w:left="0"/>
            </w:pPr>
          </w:p>
        </w:tc>
      </w:tr>
      <w:tr w:rsidR="005B6F21" w14:paraId="07704CA3" w14:textId="77777777" w:rsidTr="005B6F21">
        <w:tc>
          <w:tcPr>
            <w:tcW w:w="3432" w:type="dxa"/>
          </w:tcPr>
          <w:p w14:paraId="4A5FE72D" w14:textId="77777777"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055" w:type="dxa"/>
          </w:tcPr>
          <w:p w14:paraId="5C349445" w14:textId="77777777"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809" w:type="dxa"/>
          </w:tcPr>
          <w:p w14:paraId="6828FC9F" w14:textId="77777777" w:rsidR="005B6F21" w:rsidRPr="005B6F21" w:rsidRDefault="005B6F21" w:rsidP="003B371F">
            <w:pPr>
              <w:ind w:left="0"/>
              <w:jc w:val="center"/>
            </w:pPr>
            <w:proofErr w:type="spellStart"/>
            <w:r>
              <w:t>Hormat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(</w:t>
            </w:r>
            <w:r w:rsidR="003B371F">
              <w:t>…………………………………</w:t>
            </w:r>
            <w:r>
              <w:t>)</w:t>
            </w:r>
          </w:p>
        </w:tc>
      </w:tr>
    </w:tbl>
    <w:p w14:paraId="7A38B9C4" w14:textId="77777777" w:rsidR="004C5603" w:rsidRPr="005E2495" w:rsidRDefault="004C5603" w:rsidP="005E2495">
      <w:pPr>
        <w:ind w:left="0"/>
        <w:rPr>
          <w:lang w:val="id-ID"/>
        </w:rPr>
      </w:pPr>
    </w:p>
    <w:sectPr w:rsidR="004C5603" w:rsidRPr="005E2495" w:rsidSect="006D3D31">
      <w:headerReference w:type="default" r:id="rId13"/>
      <w:footerReference w:type="default" r:id="rId14"/>
      <w:pgSz w:w="12240" w:h="15840" w:code="1"/>
      <w:pgMar w:top="2657" w:right="1080" w:bottom="72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E8729" w14:textId="77777777" w:rsidR="00127369" w:rsidRDefault="00127369" w:rsidP="001E7D29">
      <w:pPr>
        <w:spacing w:after="0" w:line="240" w:lineRule="auto"/>
      </w:pPr>
      <w:r>
        <w:separator/>
      </w:r>
    </w:p>
  </w:endnote>
  <w:endnote w:type="continuationSeparator" w:id="0">
    <w:p w14:paraId="757C1969" w14:textId="77777777" w:rsidR="00127369" w:rsidRDefault="00127369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326E7" w14:textId="77777777" w:rsidR="00620A8F" w:rsidRDefault="00620A8F" w:rsidP="00D35FF1">
    <w:pPr>
      <w:pStyle w:val="Footer"/>
      <w:tabs>
        <w:tab w:val="left" w:pos="564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7615A" w14:textId="77777777" w:rsidR="00127369" w:rsidRDefault="00127369" w:rsidP="001E7D29">
      <w:pPr>
        <w:spacing w:after="0" w:line="240" w:lineRule="auto"/>
      </w:pPr>
      <w:r>
        <w:separator/>
      </w:r>
    </w:p>
  </w:footnote>
  <w:footnote w:type="continuationSeparator" w:id="0">
    <w:p w14:paraId="7351AAB6" w14:textId="77777777" w:rsidR="00127369" w:rsidRDefault="00127369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7DCE8" w14:textId="77777777" w:rsidR="00620A8F" w:rsidRDefault="00620A8F" w:rsidP="00D35FF1">
    <w:pPr>
      <w:pStyle w:val="Header"/>
      <w:tabs>
        <w:tab w:val="center" w:pos="5126"/>
      </w:tabs>
    </w:pPr>
    <w:r>
      <w:rPr>
        <w:noProof/>
        <w:lang w:val="en-ID" w:eastAsia="en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9EAF28" wp14:editId="4AED504C">
              <wp:simplePos x="0" y="0"/>
              <wp:positionH relativeFrom="column">
                <wp:posOffset>4457700</wp:posOffset>
              </wp:positionH>
              <wp:positionV relativeFrom="paragraph">
                <wp:posOffset>304800</wp:posOffset>
              </wp:positionV>
              <wp:extent cx="2398643" cy="678180"/>
              <wp:effectExtent l="0" t="0" r="20955" b="2667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643" cy="678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E1B27D" w14:textId="77777777" w:rsidR="00620A8F" w:rsidRDefault="005B6F21" w:rsidP="003B371F">
                          <w:pPr>
                            <w:jc w:val="center"/>
                          </w:pPr>
                          <w:r>
                            <w:t>POSISI YANG DILAMAR</w:t>
                          </w:r>
                        </w:p>
                        <w:p w14:paraId="52893775" w14:textId="32066796" w:rsidR="008C6543" w:rsidRPr="008C6543" w:rsidRDefault="00076FE4" w:rsidP="008E4D51">
                          <w:r>
                            <w:t>Programmer Laravel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9EAF2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51pt;margin-top:24pt;width:188.85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">
              <v:textbox>
                <w:txbxContent>
                  <w:p w14:paraId="29E1B27D" w14:textId="77777777" w:rsidR="00620A8F" w:rsidRDefault="005B6F21" w:rsidP="003B371F">
                    <w:pPr>
                      <w:jc w:val="center"/>
                    </w:pPr>
                    <w:r>
                      <w:t>POSISI YANG DILAMAR</w:t>
                    </w:r>
                  </w:p>
                  <w:p w14:paraId="52893775" w14:textId="32066796" w:rsidR="008C6543" w:rsidRPr="008C6543" w:rsidRDefault="00076FE4" w:rsidP="008E4D51">
                    <w:r>
                      <w:t>Programmer Laravel</w:t>
                    </w:r>
                  </w:p>
                </w:txbxContent>
              </v:textbox>
            </v:shape>
          </w:pict>
        </mc:Fallback>
      </mc:AlternateContent>
    </w:r>
    <w:r w:rsidRPr="00084752">
      <w:rPr>
        <w:noProof/>
        <w:sz w:val="40"/>
        <w:lang w:val="en-ID" w:eastAsia="en-ID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C5A497" wp14:editId="6D481F40">
              <wp:simplePos x="0" y="0"/>
              <wp:positionH relativeFrom="page">
                <wp:posOffset>57150</wp:posOffset>
              </wp:positionH>
              <wp:positionV relativeFrom="page">
                <wp:posOffset>-619125</wp:posOffset>
              </wp:positionV>
              <wp:extent cx="7715250" cy="10782478"/>
              <wp:effectExtent l="0" t="19050" r="57150" b="0"/>
              <wp:wrapNone/>
              <wp:docPr id="29" name="Group 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15250" cy="10782478"/>
                        <a:chOff x="0" y="0"/>
                        <a:chExt cx="7715616" cy="10782774"/>
                      </a:xfrm>
                    </wpg:grpSpPr>
                    <wps:wsp>
                      <wps:cNvPr id="2" name="Freeform: Shape 8"/>
                      <wps:cNvSpPr/>
                      <wps:spPr>
                        <a:xfrm>
                          <a:off x="3962588" y="0"/>
                          <a:ext cx="3753028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424CC3" id="Group 29" o:spid="_x0000_s1026" style="position:absolute;margin-left:4.5pt;margin-top:-48.75pt;width:607.5pt;height:849pt;z-index:-251657216;mso-position-horizontal-relative:page;mso-position-vertical-relative:page" coordsize="77156,107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">
              <v:shape id="Freeform: Shape 8" o:spid="_x0000_s1027" style="position:absolute;left:39625;width:37531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" path="m3429208,12451r,876575l497239,889026,12452,12451r3416756,xe" fillcolor="#292733 [2415]" strokecolor="#292733 [2415]">
                <v:shadow on="t" color="black" opacity="24903f" origin=",.5" offset="0,.55556mm"/>
                <v:path arrowok="t" o:connecttype="custom" o:connectlocs="3744870,12451;3744870,889027;543010,889027;13598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" path="m12452,890686r,-878235l3030752,12451r484788,878235l12452,890686xe" fillcolor="#292733 [2415]" strokecolor="#292733 [2415]" strokeweight="2pt">
                <v:path arrowok="t" o:connecttype="custom" o:connectlocs="12452,890687;12452,12451;3030752,12451;3515540,890687" o:connectangles="0,0,0,0"/>
              </v:shape>
              <v:shape id="Freeform: Shape 14" o:spid="_x0000_s1029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escription: Home" style="width:4in;height:4in;visibility:visible;mso-wrap-style:square" o:bullet="t">
        <v:imagedata r:id="rId1" o:title="Home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5E301ED"/>
    <w:multiLevelType w:val="hybridMultilevel"/>
    <w:tmpl w:val="E6DE7B10"/>
    <w:lvl w:ilvl="0" w:tplc="A6465AAC">
      <w:start w:val="5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4DD4CAF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C37A08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CF75214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FE52C3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3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1"/>
  </w:num>
  <w:num w:numId="4">
    <w:abstractNumId w:val="13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5"/>
  </w:num>
  <w:num w:numId="28">
    <w:abstractNumId w:val="11"/>
  </w:num>
  <w:num w:numId="29">
    <w:abstractNumId w:val="35"/>
  </w:num>
  <w:num w:numId="30">
    <w:abstractNumId w:val="26"/>
  </w:num>
  <w:num w:numId="31">
    <w:abstractNumId w:val="43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3"/>
  </w:num>
  <w:num w:numId="38">
    <w:abstractNumId w:val="27"/>
  </w:num>
  <w:num w:numId="39">
    <w:abstractNumId w:val="42"/>
  </w:num>
  <w:num w:numId="40">
    <w:abstractNumId w:val="31"/>
  </w:num>
  <w:num w:numId="41">
    <w:abstractNumId w:val="22"/>
  </w:num>
  <w:num w:numId="42">
    <w:abstractNumId w:val="32"/>
  </w:num>
  <w:num w:numId="43">
    <w:abstractNumId w:val="39"/>
  </w:num>
  <w:num w:numId="44">
    <w:abstractNumId w:val="28"/>
  </w:num>
  <w:num w:numId="45">
    <w:abstractNumId w:val="12"/>
  </w:num>
  <w:num w:numId="46">
    <w:abstractNumId w:val="24"/>
  </w:num>
  <w:num w:numId="47">
    <w:abstractNumId w:val="34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EEC"/>
    <w:rsid w:val="0000418E"/>
    <w:rsid w:val="0001400F"/>
    <w:rsid w:val="00016839"/>
    <w:rsid w:val="00042FB3"/>
    <w:rsid w:val="00057671"/>
    <w:rsid w:val="0006221B"/>
    <w:rsid w:val="00076FE4"/>
    <w:rsid w:val="00084752"/>
    <w:rsid w:val="00086540"/>
    <w:rsid w:val="00095F80"/>
    <w:rsid w:val="000D445D"/>
    <w:rsid w:val="000F4987"/>
    <w:rsid w:val="000F65EC"/>
    <w:rsid w:val="00103670"/>
    <w:rsid w:val="00110BBD"/>
    <w:rsid w:val="0011573E"/>
    <w:rsid w:val="0012634B"/>
    <w:rsid w:val="001269DE"/>
    <w:rsid w:val="00127369"/>
    <w:rsid w:val="00140DAE"/>
    <w:rsid w:val="00142237"/>
    <w:rsid w:val="0015180F"/>
    <w:rsid w:val="001576D9"/>
    <w:rsid w:val="001746FC"/>
    <w:rsid w:val="00186943"/>
    <w:rsid w:val="00193653"/>
    <w:rsid w:val="001A6AC0"/>
    <w:rsid w:val="001C329C"/>
    <w:rsid w:val="001D1EF1"/>
    <w:rsid w:val="001E7D29"/>
    <w:rsid w:val="00222FE0"/>
    <w:rsid w:val="002404F5"/>
    <w:rsid w:val="00274AA7"/>
    <w:rsid w:val="00275260"/>
    <w:rsid w:val="00276FA1"/>
    <w:rsid w:val="00285B87"/>
    <w:rsid w:val="00291B4A"/>
    <w:rsid w:val="002C26A8"/>
    <w:rsid w:val="002C3D7E"/>
    <w:rsid w:val="002E4F42"/>
    <w:rsid w:val="0032131A"/>
    <w:rsid w:val="003310BF"/>
    <w:rsid w:val="00333DF8"/>
    <w:rsid w:val="00352B99"/>
    <w:rsid w:val="00357117"/>
    <w:rsid w:val="00357641"/>
    <w:rsid w:val="003603AA"/>
    <w:rsid w:val="00360B6E"/>
    <w:rsid w:val="00360ECA"/>
    <w:rsid w:val="00361DEE"/>
    <w:rsid w:val="00394EF4"/>
    <w:rsid w:val="003B2818"/>
    <w:rsid w:val="003B371F"/>
    <w:rsid w:val="003E5EB5"/>
    <w:rsid w:val="00410612"/>
    <w:rsid w:val="00411F8B"/>
    <w:rsid w:val="004203B0"/>
    <w:rsid w:val="004230D9"/>
    <w:rsid w:val="00450670"/>
    <w:rsid w:val="00466887"/>
    <w:rsid w:val="0046726A"/>
    <w:rsid w:val="004724BD"/>
    <w:rsid w:val="00477352"/>
    <w:rsid w:val="00491C23"/>
    <w:rsid w:val="004B5C09"/>
    <w:rsid w:val="004C5603"/>
    <w:rsid w:val="004E227E"/>
    <w:rsid w:val="00500DD1"/>
    <w:rsid w:val="00521AE3"/>
    <w:rsid w:val="00535B54"/>
    <w:rsid w:val="00554276"/>
    <w:rsid w:val="00564D17"/>
    <w:rsid w:val="00570173"/>
    <w:rsid w:val="005B6F21"/>
    <w:rsid w:val="005D3902"/>
    <w:rsid w:val="005E0ED9"/>
    <w:rsid w:val="005E2495"/>
    <w:rsid w:val="00616B41"/>
    <w:rsid w:val="006170FD"/>
    <w:rsid w:val="00620A8F"/>
    <w:rsid w:val="00620AE8"/>
    <w:rsid w:val="006452CA"/>
    <w:rsid w:val="0064628C"/>
    <w:rsid w:val="0065214E"/>
    <w:rsid w:val="00655EE2"/>
    <w:rsid w:val="0067028F"/>
    <w:rsid w:val="00676EEC"/>
    <w:rsid w:val="00680296"/>
    <w:rsid w:val="006853BC"/>
    <w:rsid w:val="00687389"/>
    <w:rsid w:val="006928C1"/>
    <w:rsid w:val="006B0E6B"/>
    <w:rsid w:val="006D3D31"/>
    <w:rsid w:val="006D5463"/>
    <w:rsid w:val="006E015E"/>
    <w:rsid w:val="006E2F49"/>
    <w:rsid w:val="006F03D4"/>
    <w:rsid w:val="00700B1F"/>
    <w:rsid w:val="007257E9"/>
    <w:rsid w:val="00740105"/>
    <w:rsid w:val="00744B1E"/>
    <w:rsid w:val="007558EE"/>
    <w:rsid w:val="00756AD4"/>
    <w:rsid w:val="00756D9C"/>
    <w:rsid w:val="007619BD"/>
    <w:rsid w:val="00771C24"/>
    <w:rsid w:val="007731C8"/>
    <w:rsid w:val="00781863"/>
    <w:rsid w:val="00792701"/>
    <w:rsid w:val="007D5836"/>
    <w:rsid w:val="007F34A4"/>
    <w:rsid w:val="0080604E"/>
    <w:rsid w:val="00815563"/>
    <w:rsid w:val="008240DA"/>
    <w:rsid w:val="008429E5"/>
    <w:rsid w:val="00867EA4"/>
    <w:rsid w:val="00880C14"/>
    <w:rsid w:val="00885A12"/>
    <w:rsid w:val="00897D88"/>
    <w:rsid w:val="008A0319"/>
    <w:rsid w:val="008C6543"/>
    <w:rsid w:val="008D0732"/>
    <w:rsid w:val="008D43E9"/>
    <w:rsid w:val="008E3C0E"/>
    <w:rsid w:val="008E421A"/>
    <w:rsid w:val="008E476B"/>
    <w:rsid w:val="008E4D51"/>
    <w:rsid w:val="008F0F63"/>
    <w:rsid w:val="008F5BBF"/>
    <w:rsid w:val="00927C63"/>
    <w:rsid w:val="00932F50"/>
    <w:rsid w:val="0094637B"/>
    <w:rsid w:val="00955A78"/>
    <w:rsid w:val="00971310"/>
    <w:rsid w:val="009921B8"/>
    <w:rsid w:val="009C127E"/>
    <w:rsid w:val="009C4697"/>
    <w:rsid w:val="009D4984"/>
    <w:rsid w:val="009D6901"/>
    <w:rsid w:val="009F4E19"/>
    <w:rsid w:val="00A07662"/>
    <w:rsid w:val="00A1006B"/>
    <w:rsid w:val="00A21B71"/>
    <w:rsid w:val="00A24BA8"/>
    <w:rsid w:val="00A25111"/>
    <w:rsid w:val="00A3439E"/>
    <w:rsid w:val="00A37F9E"/>
    <w:rsid w:val="00A40085"/>
    <w:rsid w:val="00A47DF6"/>
    <w:rsid w:val="00A60E11"/>
    <w:rsid w:val="00A63D35"/>
    <w:rsid w:val="00A667F9"/>
    <w:rsid w:val="00A9231C"/>
    <w:rsid w:val="00AA2532"/>
    <w:rsid w:val="00AC72FB"/>
    <w:rsid w:val="00AE1F88"/>
    <w:rsid w:val="00AE361F"/>
    <w:rsid w:val="00AE5370"/>
    <w:rsid w:val="00B22AA8"/>
    <w:rsid w:val="00B247A9"/>
    <w:rsid w:val="00B435B5"/>
    <w:rsid w:val="00B565D8"/>
    <w:rsid w:val="00B5779A"/>
    <w:rsid w:val="00B64D24"/>
    <w:rsid w:val="00B7147D"/>
    <w:rsid w:val="00B75CFC"/>
    <w:rsid w:val="00B853F9"/>
    <w:rsid w:val="00B87D43"/>
    <w:rsid w:val="00B92231"/>
    <w:rsid w:val="00BA2CE6"/>
    <w:rsid w:val="00BB018B"/>
    <w:rsid w:val="00BB3468"/>
    <w:rsid w:val="00BD1747"/>
    <w:rsid w:val="00BD2B06"/>
    <w:rsid w:val="00BD64B3"/>
    <w:rsid w:val="00BE367F"/>
    <w:rsid w:val="00BF2A60"/>
    <w:rsid w:val="00C14973"/>
    <w:rsid w:val="00C1643D"/>
    <w:rsid w:val="00C261A9"/>
    <w:rsid w:val="00C31872"/>
    <w:rsid w:val="00C42793"/>
    <w:rsid w:val="00C47095"/>
    <w:rsid w:val="00C47362"/>
    <w:rsid w:val="00C601ED"/>
    <w:rsid w:val="00C748C9"/>
    <w:rsid w:val="00CE5A5C"/>
    <w:rsid w:val="00D14CC6"/>
    <w:rsid w:val="00D31AB7"/>
    <w:rsid w:val="00D35FF1"/>
    <w:rsid w:val="00D50D23"/>
    <w:rsid w:val="00D512BB"/>
    <w:rsid w:val="00D53571"/>
    <w:rsid w:val="00DA3B1A"/>
    <w:rsid w:val="00DC6078"/>
    <w:rsid w:val="00DC79AD"/>
    <w:rsid w:val="00DD2075"/>
    <w:rsid w:val="00DF2868"/>
    <w:rsid w:val="00E43BAA"/>
    <w:rsid w:val="00E557A0"/>
    <w:rsid w:val="00E75052"/>
    <w:rsid w:val="00EB3329"/>
    <w:rsid w:val="00EC7057"/>
    <w:rsid w:val="00EF6435"/>
    <w:rsid w:val="00F10F6B"/>
    <w:rsid w:val="00F23697"/>
    <w:rsid w:val="00F36BB7"/>
    <w:rsid w:val="00F4497F"/>
    <w:rsid w:val="00F87EAA"/>
    <w:rsid w:val="00F92B25"/>
    <w:rsid w:val="00F93D79"/>
    <w:rsid w:val="00FB3809"/>
    <w:rsid w:val="00FB4EF5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7F1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D5357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2E4F42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1">
    <w:name w:val="Grid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1">
    <w:name w:val="Plain Table 1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LocationDateTime">
    <w:name w:val="LocationDateTime"/>
    <w:basedOn w:val="Normal"/>
    <w:qFormat/>
    <w:rsid w:val="00110BBD"/>
    <w:pPr>
      <w:framePr w:wrap="around" w:vAnchor="page" w:hAnchor="text" w:xAlign="right" w:y="318"/>
      <w:shd w:val="clear" w:color="auto" w:fill="373545" w:themeFill="text2"/>
      <w:tabs>
        <w:tab w:val="left" w:pos="7164"/>
      </w:tabs>
      <w:spacing w:after="0" w:line="312" w:lineRule="auto"/>
      <w:ind w:left="6754"/>
    </w:pPr>
    <w:rPr>
      <w:rFonts w:asciiTheme="majorHAnsi" w:hAnsiTheme="majorHAnsi"/>
      <w:color w:val="FFFFFF" w:themeColor="background1"/>
      <w:sz w:val="16"/>
      <w:lang w:val="en-GB"/>
    </w:rPr>
  </w:style>
  <w:style w:type="paragraph" w:customStyle="1" w:styleId="LogoLine">
    <w:name w:val="Logo Line"/>
    <w:basedOn w:val="Normal"/>
    <w:qFormat/>
    <w:rsid w:val="00110BBD"/>
    <w:pPr>
      <w:framePr w:wrap="around" w:vAnchor="page" w:hAnchor="page" w:x="707" w:y="1167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%20TRIYA\TF23071820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26B6E1-826A-4591-878E-B09FDFDDEE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66611C-FA2F-40AD-B560-9B92F2ABF5E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C71EEA9-2639-4CD2-B233-687146748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B98CB45-95EE-476F-B0CD-59A88580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</Template>
  <TotalTime>0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2019-03-01T02:52:00Z</dcterms:created>
  <dcterms:modified xsi:type="dcterms:W3CDTF">2021-03-05T21:59:00Z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